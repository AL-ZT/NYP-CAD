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DB4CC" w14:textId="65A235E4" w:rsidR="00A354FE" w:rsidRPr="00217D2B" w:rsidRDefault="001560F3" w:rsidP="00432D39">
      <w:pPr>
        <w:pStyle w:val="Heading2"/>
        <w:spacing w:before="0" w:after="0"/>
        <w:jc w:val="center"/>
      </w:pPr>
      <w:r w:rsidRPr="00217D2B">
        <w:t>Practical</w:t>
      </w:r>
      <w:r w:rsidR="00F05153">
        <w:t xml:space="preserve"> </w:t>
      </w:r>
      <w:r w:rsidR="00C84E9D">
        <w:t>8</w:t>
      </w:r>
      <w:r w:rsidR="00217D2B" w:rsidRPr="00217D2B">
        <w:t xml:space="preserve"> </w:t>
      </w:r>
      <w:r w:rsidR="00AE1B12">
        <w:t>–</w:t>
      </w:r>
      <w:r w:rsidR="00217D2B" w:rsidRPr="00217D2B">
        <w:t xml:space="preserve"> </w:t>
      </w:r>
      <w:r w:rsidR="00130F3F">
        <w:t>Inheritance and Polymorphism</w:t>
      </w:r>
      <w:bookmarkStart w:id="0" w:name="_GoBack"/>
      <w:bookmarkEnd w:id="0"/>
    </w:p>
    <w:p w14:paraId="3AADA7A3" w14:textId="77777777" w:rsidR="002D6C12" w:rsidRPr="00432D39" w:rsidRDefault="002D6C12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sz w:val="22"/>
          <w:szCs w:val="22"/>
          <w:lang w:val="en-GB"/>
        </w:rPr>
      </w:pPr>
    </w:p>
    <w:p w14:paraId="3304F487" w14:textId="77777777" w:rsidR="00432D39" w:rsidRDefault="00432D39" w:rsidP="00432D39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  <w:r>
        <w:rPr>
          <w:rFonts w:ascii="Arial" w:hAnsi="Arial"/>
          <w:b/>
          <w:bCs/>
          <w:u w:val="single"/>
          <w:lang w:val="en-GB"/>
        </w:rPr>
        <w:t>Objective</w:t>
      </w:r>
      <w:r w:rsidR="00B558DA">
        <w:rPr>
          <w:rFonts w:ascii="Arial" w:hAnsi="Arial"/>
          <w:b/>
          <w:bCs/>
          <w:u w:val="single"/>
          <w:lang w:val="en-GB"/>
        </w:rPr>
        <w:t>s</w:t>
      </w:r>
      <w:r>
        <w:rPr>
          <w:rFonts w:ascii="Arial" w:hAnsi="Arial"/>
          <w:b/>
          <w:bCs/>
          <w:u w:val="single"/>
          <w:lang w:val="en-GB"/>
        </w:rPr>
        <w:t>:</w:t>
      </w:r>
    </w:p>
    <w:p w14:paraId="6025B07D" w14:textId="77777777" w:rsidR="00432D39" w:rsidRDefault="00432D39" w:rsidP="00432D39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lang w:val="en-GB"/>
        </w:rPr>
      </w:pPr>
      <w:r>
        <w:rPr>
          <w:rFonts w:ascii="Arial" w:hAnsi="Arial"/>
          <w:bCs/>
          <w:lang w:val="en-GB"/>
        </w:rPr>
        <w:t>At the end of the lesson, the students should be able to:</w:t>
      </w:r>
    </w:p>
    <w:p w14:paraId="20F09643" w14:textId="77777777" w:rsidR="00432D39" w:rsidRDefault="00432D39" w:rsidP="00432D39">
      <w:pPr>
        <w:pStyle w:val="ListParagraph"/>
        <w:keepNext/>
        <w:numPr>
          <w:ilvl w:val="0"/>
          <w:numId w:val="9"/>
        </w:numPr>
        <w:overflowPunct w:val="0"/>
        <w:autoSpaceDE w:val="0"/>
        <w:autoSpaceDN w:val="0"/>
        <w:adjustRightInd w:val="0"/>
        <w:ind w:left="1134" w:hanging="567"/>
        <w:rPr>
          <w:rFonts w:ascii="Arial" w:hAnsi="Arial"/>
          <w:bCs/>
          <w:lang w:val="en-GB"/>
        </w:rPr>
      </w:pPr>
      <w:r>
        <w:rPr>
          <w:rFonts w:ascii="Arial" w:hAnsi="Arial"/>
          <w:bCs/>
          <w:lang w:val="en-GB"/>
        </w:rPr>
        <w:t>Understand the concept of inheritance and polymorphism.</w:t>
      </w:r>
    </w:p>
    <w:p w14:paraId="48C13C91" w14:textId="77777777" w:rsidR="00432D39" w:rsidRDefault="00432D39" w:rsidP="00432D39">
      <w:pPr>
        <w:pStyle w:val="ListParagraph"/>
        <w:keepNext/>
        <w:numPr>
          <w:ilvl w:val="0"/>
          <w:numId w:val="9"/>
        </w:numPr>
        <w:overflowPunct w:val="0"/>
        <w:autoSpaceDE w:val="0"/>
        <w:autoSpaceDN w:val="0"/>
        <w:adjustRightInd w:val="0"/>
        <w:ind w:left="1134" w:hanging="567"/>
        <w:rPr>
          <w:rFonts w:ascii="Arial" w:hAnsi="Arial"/>
          <w:bCs/>
          <w:lang w:val="en-GB"/>
        </w:rPr>
      </w:pPr>
      <w:r>
        <w:rPr>
          <w:rFonts w:ascii="Arial" w:hAnsi="Arial"/>
          <w:bCs/>
          <w:lang w:val="en-GB"/>
        </w:rPr>
        <w:t>Implement constructors for derived classes and override member functions.</w:t>
      </w:r>
    </w:p>
    <w:p w14:paraId="383D514E" w14:textId="77777777" w:rsidR="00432D39" w:rsidRDefault="00432D39" w:rsidP="00432D39">
      <w:pPr>
        <w:pStyle w:val="ListParagraph"/>
        <w:keepNext/>
        <w:numPr>
          <w:ilvl w:val="0"/>
          <w:numId w:val="9"/>
        </w:numPr>
        <w:overflowPunct w:val="0"/>
        <w:autoSpaceDE w:val="0"/>
        <w:autoSpaceDN w:val="0"/>
        <w:adjustRightInd w:val="0"/>
        <w:ind w:left="1134" w:hanging="567"/>
        <w:rPr>
          <w:rFonts w:ascii="Arial" w:hAnsi="Arial"/>
          <w:bCs/>
          <w:lang w:val="en-GB"/>
        </w:rPr>
      </w:pPr>
      <w:r>
        <w:rPr>
          <w:rFonts w:ascii="Arial" w:hAnsi="Arial"/>
          <w:bCs/>
          <w:lang w:val="en-GB"/>
        </w:rPr>
        <w:t>Design and use virtual functions.</w:t>
      </w:r>
    </w:p>
    <w:p w14:paraId="2364F3E1" w14:textId="77777777" w:rsidR="00217D2B" w:rsidRPr="00432D39" w:rsidRDefault="00217D2B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lang w:val="en-GB"/>
        </w:rPr>
      </w:pPr>
    </w:p>
    <w:p w14:paraId="72ECD0B5" w14:textId="77777777" w:rsidR="00432D39" w:rsidRPr="00432D39" w:rsidRDefault="00432D39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lang w:val="en-GB"/>
        </w:rPr>
      </w:pPr>
    </w:p>
    <w:p w14:paraId="020FA505" w14:textId="77777777" w:rsidR="002D6C12" w:rsidRPr="0067113C" w:rsidRDefault="002D6C12" w:rsidP="00217D2B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  <w:r w:rsidRPr="00432D39">
        <w:rPr>
          <w:rFonts w:ascii="Arial" w:hAnsi="Arial"/>
          <w:b/>
          <w:bCs/>
          <w:u w:val="single"/>
          <w:lang w:val="en-GB"/>
        </w:rPr>
        <w:t>Qu</w:t>
      </w:r>
      <w:r w:rsidRPr="0067113C">
        <w:rPr>
          <w:rFonts w:ascii="Arial" w:hAnsi="Arial"/>
          <w:b/>
          <w:bCs/>
          <w:u w:val="single"/>
          <w:lang w:val="en-GB"/>
        </w:rPr>
        <w:t>estion 1</w:t>
      </w:r>
    </w:p>
    <w:p w14:paraId="2D3A6EA2" w14:textId="77777777" w:rsidR="002D6C12" w:rsidRPr="0067113C" w:rsidRDefault="002D6C12" w:rsidP="007032C7">
      <w:pPr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</w:p>
    <w:p w14:paraId="35B31113" w14:textId="77777777" w:rsidR="00130F3F" w:rsidRPr="0067113C" w:rsidRDefault="00130F3F" w:rsidP="00B272D4">
      <w:pPr>
        <w:tabs>
          <w:tab w:val="left" w:pos="567"/>
          <w:tab w:val="left" w:pos="1134"/>
          <w:tab w:val="left" w:pos="1701"/>
        </w:tabs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  <w:r w:rsidRPr="0067113C">
        <w:rPr>
          <w:rFonts w:ascii="Arial" w:hAnsi="Arial"/>
          <w:lang w:val="en-GB"/>
        </w:rPr>
        <w:t>Implement a base class</w:t>
      </w:r>
      <w:r w:rsidR="00B272D4" w:rsidRPr="0067113C">
        <w:rPr>
          <w:rFonts w:ascii="Comic Sans MS" w:hAnsi="Comic Sans MS"/>
          <w:lang w:val="en-GB"/>
        </w:rPr>
        <w:t xml:space="preserve"> </w:t>
      </w:r>
      <w:r w:rsidRPr="0067113C">
        <w:rPr>
          <w:rFonts w:ascii="Courier New" w:hAnsi="Courier New" w:cs="Courier New"/>
          <w:lang w:val="en-GB"/>
        </w:rPr>
        <w:t>Person</w:t>
      </w:r>
      <w:r w:rsidR="00B272D4" w:rsidRPr="0067113C">
        <w:rPr>
          <w:rFonts w:ascii="Courier New" w:hAnsi="Courier New" w:cs="Courier New"/>
          <w:lang w:val="en-GB"/>
        </w:rPr>
        <w:t xml:space="preserve">. </w:t>
      </w:r>
      <w:r w:rsidRPr="0067113C">
        <w:rPr>
          <w:rFonts w:ascii="Arial" w:hAnsi="Arial"/>
          <w:lang w:val="en-GB"/>
        </w:rPr>
        <w:t xml:space="preserve">Derive classes </w:t>
      </w:r>
      <w:r w:rsidRPr="0067113C">
        <w:rPr>
          <w:rFonts w:ascii="Courier New" w:hAnsi="Courier New" w:cs="Courier New"/>
          <w:lang w:val="en-GB"/>
        </w:rPr>
        <w:t>Student</w:t>
      </w:r>
      <w:r w:rsidRPr="0067113C">
        <w:rPr>
          <w:rFonts w:ascii="Arial" w:hAnsi="Arial"/>
          <w:lang w:val="en-GB"/>
        </w:rPr>
        <w:t xml:space="preserve"> and </w:t>
      </w:r>
      <w:r w:rsidRPr="0067113C">
        <w:rPr>
          <w:rFonts w:ascii="Courier New" w:hAnsi="Courier New" w:cs="Courier New"/>
          <w:lang w:val="en-GB"/>
        </w:rPr>
        <w:t xml:space="preserve">Instructor </w:t>
      </w:r>
      <w:r w:rsidRPr="0067113C">
        <w:rPr>
          <w:rFonts w:ascii="Arial" w:hAnsi="Arial"/>
          <w:lang w:val="en-GB"/>
        </w:rPr>
        <w:t>from</w:t>
      </w:r>
      <w:r w:rsidRPr="0067113C">
        <w:rPr>
          <w:rFonts w:ascii="Courier New" w:hAnsi="Courier New" w:cs="Courier New"/>
          <w:lang w:val="en-GB"/>
        </w:rPr>
        <w:t xml:space="preserve"> Person.</w:t>
      </w:r>
      <w:r w:rsidRPr="0067113C">
        <w:rPr>
          <w:rFonts w:ascii="Arial" w:hAnsi="Arial"/>
          <w:lang w:val="en-GB"/>
        </w:rPr>
        <w:t xml:space="preserve"> A person has a name and a birthday. A student has a major, and an instructor has a salary. Write the class definitions, the constructors and t</w:t>
      </w:r>
      <w:r w:rsidR="00DE64DA" w:rsidRPr="0067113C">
        <w:rPr>
          <w:rFonts w:ascii="Arial" w:hAnsi="Arial"/>
          <w:lang w:val="en-GB"/>
        </w:rPr>
        <w:t>h</w:t>
      </w:r>
      <w:r w:rsidRPr="0067113C">
        <w:rPr>
          <w:rFonts w:ascii="Arial" w:hAnsi="Arial"/>
          <w:lang w:val="en-GB"/>
        </w:rPr>
        <w:t xml:space="preserve">e member functions </w:t>
      </w:r>
      <w:r w:rsidRPr="0067113C">
        <w:rPr>
          <w:rFonts w:ascii="Courier New" w:hAnsi="Courier New" w:cs="Courier New"/>
          <w:lang w:val="en-GB"/>
        </w:rPr>
        <w:t>display</w:t>
      </w:r>
      <w:r w:rsidRPr="0067113C">
        <w:rPr>
          <w:rFonts w:ascii="Arial" w:hAnsi="Arial"/>
          <w:lang w:val="en-GB"/>
        </w:rPr>
        <w:t xml:space="preserve"> for all the classes.</w:t>
      </w:r>
    </w:p>
    <w:p w14:paraId="31A2D6AD" w14:textId="77777777" w:rsidR="009746CE" w:rsidRPr="0067113C" w:rsidRDefault="00B16431" w:rsidP="00432D39">
      <w:pPr>
        <w:tabs>
          <w:tab w:val="left" w:pos="567"/>
          <w:tab w:val="left" w:pos="851"/>
        </w:tabs>
        <w:autoSpaceDE w:val="0"/>
        <w:autoSpaceDN w:val="0"/>
        <w:adjustRightInd w:val="0"/>
        <w:snapToGrid w:val="0"/>
        <w:ind w:left="567" w:hanging="567"/>
        <w:jc w:val="right"/>
        <w:rPr>
          <w:rFonts w:ascii="Arial" w:hAnsi="Arial" w:cs="Arial"/>
          <w:lang w:val="en-SG" w:eastAsia="zh-CN"/>
        </w:rPr>
      </w:pPr>
      <w:r w:rsidRPr="0067113C">
        <w:rPr>
          <w:rFonts w:ascii="Thorndale for VST" w:hAnsi="Thorndale for VST" w:cs="Thorndale for VST"/>
          <w:lang w:val="en-SG" w:eastAsia="zh-CN"/>
        </w:rPr>
        <w:t>(P</w:t>
      </w:r>
      <w:r w:rsidR="00130F3F" w:rsidRPr="0067113C">
        <w:rPr>
          <w:rFonts w:ascii="Thorndale for VST" w:hAnsi="Thorndale for VST" w:cs="Thorndale for VST"/>
          <w:lang w:val="en-SG" w:eastAsia="zh-CN"/>
        </w:rPr>
        <w:t>10.9</w:t>
      </w:r>
      <w:r w:rsidRPr="0067113C">
        <w:rPr>
          <w:rFonts w:ascii="Thorndale for VST" w:hAnsi="Thorndale for VST" w:cs="Thorndale for VST"/>
          <w:lang w:val="en-SG" w:eastAsia="zh-CN"/>
        </w:rPr>
        <w:t xml:space="preserve">, </w:t>
      </w:r>
      <w:proofErr w:type="spellStart"/>
      <w:r w:rsidRPr="0067113C">
        <w:rPr>
          <w:rFonts w:ascii="Thorndale for VST" w:hAnsi="Thorndale for VST" w:cs="Thorndale for VST"/>
          <w:lang w:val="en-SG" w:eastAsia="zh-CN"/>
        </w:rPr>
        <w:t>Horstmann</w:t>
      </w:r>
      <w:proofErr w:type="spellEnd"/>
      <w:r w:rsidRPr="0067113C">
        <w:rPr>
          <w:rFonts w:ascii="Thorndale for VST" w:hAnsi="Thorndale for VST" w:cs="Thorndale for VST"/>
          <w:lang w:val="en-SG" w:eastAsia="zh-CN"/>
        </w:rPr>
        <w:t xml:space="preserve"> </w:t>
      </w:r>
      <w:r w:rsidR="00130F3F" w:rsidRPr="0067113C">
        <w:rPr>
          <w:rFonts w:ascii="Thorndale for VST" w:hAnsi="Thorndale for VST" w:cs="Thorndale for VST"/>
          <w:lang w:val="en-SG" w:eastAsia="zh-CN"/>
        </w:rPr>
        <w:t>475</w:t>
      </w:r>
      <w:r w:rsidR="009746CE" w:rsidRPr="0067113C">
        <w:rPr>
          <w:rFonts w:ascii="Thorndale for VST" w:hAnsi="Thorndale for VST" w:cs="Thorndale for VST"/>
          <w:lang w:val="en-SG" w:eastAsia="zh-CN"/>
        </w:rPr>
        <w:t>)</w:t>
      </w:r>
    </w:p>
    <w:p w14:paraId="4F127D58" w14:textId="77777777" w:rsidR="002D6C12" w:rsidRPr="0067113C" w:rsidRDefault="002D6C12" w:rsidP="007032C7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</w:p>
    <w:p w14:paraId="135F7249" w14:textId="77777777" w:rsidR="00D932C6" w:rsidRPr="0067113C" w:rsidRDefault="00D932C6" w:rsidP="007032C7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</w:p>
    <w:p w14:paraId="4FB021C7" w14:textId="77777777" w:rsidR="009E2E84" w:rsidRPr="0067113C" w:rsidRDefault="009E2E84" w:rsidP="009E2E84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/>
          <w:bCs/>
          <w:u w:val="single"/>
          <w:lang w:val="en-GB"/>
        </w:rPr>
      </w:pPr>
      <w:r w:rsidRPr="0067113C">
        <w:rPr>
          <w:rFonts w:ascii="Arial" w:hAnsi="Arial"/>
          <w:b/>
          <w:bCs/>
          <w:u w:val="single"/>
          <w:lang w:val="en-GB"/>
        </w:rPr>
        <w:t>Question 2</w:t>
      </w:r>
    </w:p>
    <w:p w14:paraId="330C9F2B" w14:textId="77777777" w:rsidR="009E2E84" w:rsidRPr="0067113C" w:rsidRDefault="009E2E84" w:rsidP="009E2E84">
      <w:pPr>
        <w:overflowPunct w:val="0"/>
        <w:autoSpaceDE w:val="0"/>
        <w:autoSpaceDN w:val="0"/>
        <w:adjustRightInd w:val="0"/>
        <w:jc w:val="both"/>
        <w:rPr>
          <w:rFonts w:ascii="Arial" w:hAnsi="Arial"/>
          <w:lang w:val="en-GB"/>
        </w:rPr>
      </w:pPr>
    </w:p>
    <w:p w14:paraId="0643003A" w14:textId="77777777" w:rsidR="009E2E84" w:rsidRPr="0067113C" w:rsidRDefault="009E2E84" w:rsidP="009E2E84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567" w:hanging="567"/>
        <w:rPr>
          <w:rFonts w:ascii="Arial" w:hAnsi="Arial"/>
          <w:lang w:val="en-GB"/>
        </w:rPr>
      </w:pPr>
      <w:r w:rsidRPr="0067113C">
        <w:rPr>
          <w:rFonts w:ascii="Arial" w:hAnsi="Arial"/>
          <w:lang w:val="en-GB"/>
        </w:rPr>
        <w:t xml:space="preserve">Create a base class called </w:t>
      </w:r>
      <w:r w:rsidRPr="0067113C">
        <w:rPr>
          <w:rFonts w:ascii="Courier New" w:hAnsi="Courier New" w:cs="Courier New"/>
          <w:lang w:val="en-GB"/>
        </w:rPr>
        <w:t>Athlete</w:t>
      </w:r>
      <w:r w:rsidRPr="0067113C">
        <w:rPr>
          <w:rFonts w:ascii="Arial" w:hAnsi="Arial"/>
          <w:lang w:val="en-GB"/>
        </w:rPr>
        <w:t xml:space="preserve"> that contains </w:t>
      </w:r>
      <w:r w:rsidRPr="0067113C">
        <w:rPr>
          <w:rFonts w:ascii="Arial" w:hAnsi="Arial"/>
          <w:b/>
          <w:lang w:val="en-GB"/>
        </w:rPr>
        <w:t>2</w:t>
      </w:r>
      <w:r w:rsidRPr="0067113C">
        <w:rPr>
          <w:rFonts w:ascii="Arial" w:hAnsi="Arial"/>
          <w:lang w:val="en-GB"/>
        </w:rPr>
        <w:t xml:space="preserve"> member variables for attributes common to all professional athletes: </w:t>
      </w:r>
      <w:r w:rsidRPr="0067113C">
        <w:rPr>
          <w:rFonts w:ascii="Arial" w:hAnsi="Arial" w:cs="Arial"/>
          <w:i/>
          <w:lang w:val="en-GB"/>
        </w:rPr>
        <w:t>name</w:t>
      </w:r>
      <w:r w:rsidRPr="0067113C">
        <w:rPr>
          <w:rFonts w:ascii="Arial" w:hAnsi="Arial"/>
          <w:lang w:val="en-GB"/>
        </w:rPr>
        <w:t xml:space="preserve"> and </w:t>
      </w:r>
      <w:r w:rsidRPr="0067113C">
        <w:rPr>
          <w:rFonts w:ascii="Arial" w:hAnsi="Arial" w:cs="Arial"/>
          <w:i/>
          <w:lang w:val="en-GB"/>
        </w:rPr>
        <w:t>annual salary</w:t>
      </w:r>
      <w:r w:rsidRPr="0067113C">
        <w:rPr>
          <w:rFonts w:ascii="Arial" w:hAnsi="Arial"/>
          <w:lang w:val="en-GB"/>
        </w:rPr>
        <w:t xml:space="preserve">.  It should also contain two pure </w:t>
      </w:r>
      <w:r w:rsidRPr="0067113C">
        <w:rPr>
          <w:rFonts w:ascii="Arial" w:hAnsi="Arial"/>
          <w:b/>
          <w:lang w:val="en-GB"/>
        </w:rPr>
        <w:t>virtual</w:t>
      </w:r>
      <w:r w:rsidRPr="0067113C">
        <w:rPr>
          <w:rFonts w:ascii="Arial" w:hAnsi="Arial"/>
          <w:lang w:val="en-GB"/>
        </w:rPr>
        <w:t xml:space="preserve"> methods, </w:t>
      </w:r>
      <w:proofErr w:type="gramStart"/>
      <w:r w:rsidRPr="0067113C">
        <w:rPr>
          <w:rFonts w:ascii="Courier New" w:hAnsi="Courier New" w:cs="Courier New"/>
          <w:lang w:val="en-GB"/>
        </w:rPr>
        <w:t>read(</w:t>
      </w:r>
      <w:proofErr w:type="gramEnd"/>
      <w:r w:rsidRPr="0067113C">
        <w:rPr>
          <w:rFonts w:ascii="Courier New" w:hAnsi="Courier New" w:cs="Courier New"/>
          <w:lang w:val="en-GB"/>
        </w:rPr>
        <w:t>)</w:t>
      </w:r>
      <w:r w:rsidRPr="0067113C">
        <w:rPr>
          <w:rFonts w:ascii="Arial" w:hAnsi="Arial"/>
          <w:lang w:val="en-GB"/>
        </w:rPr>
        <w:t xml:space="preserve"> and </w:t>
      </w:r>
      <w:r w:rsidRPr="0067113C">
        <w:rPr>
          <w:rFonts w:ascii="Courier New" w:hAnsi="Courier New" w:cs="Courier New"/>
          <w:lang w:val="en-GB"/>
        </w:rPr>
        <w:t>display()</w:t>
      </w:r>
      <w:r w:rsidRPr="0067113C">
        <w:rPr>
          <w:rFonts w:ascii="Arial" w:hAnsi="Arial"/>
          <w:lang w:val="en-GB"/>
        </w:rPr>
        <w:t xml:space="preserve">. The method </w:t>
      </w:r>
      <w:proofErr w:type="gramStart"/>
      <w:r w:rsidRPr="0067113C">
        <w:rPr>
          <w:rFonts w:ascii="Courier New" w:hAnsi="Courier New" w:cs="Courier New"/>
          <w:lang w:val="en-GB"/>
        </w:rPr>
        <w:t>read(</w:t>
      </w:r>
      <w:proofErr w:type="gramEnd"/>
      <w:r w:rsidRPr="0067113C">
        <w:rPr>
          <w:rFonts w:ascii="Courier New" w:hAnsi="Courier New" w:cs="Courier New"/>
          <w:lang w:val="en-GB"/>
        </w:rPr>
        <w:t>)</w:t>
      </w:r>
      <w:r w:rsidRPr="0067113C">
        <w:rPr>
          <w:rFonts w:ascii="Arial" w:hAnsi="Arial"/>
          <w:lang w:val="en-GB"/>
        </w:rPr>
        <w:t xml:space="preserve"> is called to read data from the user for setting the values of the attributes, and </w:t>
      </w:r>
      <w:r w:rsidRPr="0067113C">
        <w:rPr>
          <w:rFonts w:ascii="Courier New" w:hAnsi="Courier New" w:cs="Courier New"/>
          <w:lang w:val="en-GB"/>
        </w:rPr>
        <w:t>display()</w:t>
      </w:r>
      <w:r w:rsidRPr="0067113C">
        <w:rPr>
          <w:rFonts w:ascii="Arial" w:hAnsi="Arial"/>
          <w:lang w:val="en-GB"/>
        </w:rPr>
        <w:t xml:space="preserve"> is called to print those attributes. Include the appropriate constructors and accessor/</w:t>
      </w:r>
      <w:proofErr w:type="spellStart"/>
      <w:r w:rsidRPr="0067113C">
        <w:rPr>
          <w:rFonts w:ascii="Arial" w:hAnsi="Arial"/>
          <w:lang w:val="en-GB"/>
        </w:rPr>
        <w:t>mutator</w:t>
      </w:r>
      <w:proofErr w:type="spellEnd"/>
      <w:r w:rsidRPr="0067113C">
        <w:rPr>
          <w:rFonts w:ascii="Arial" w:hAnsi="Arial"/>
          <w:lang w:val="en-GB"/>
        </w:rPr>
        <w:t xml:space="preserve"> methods.</w:t>
      </w:r>
    </w:p>
    <w:p w14:paraId="536C6F1C" w14:textId="77777777" w:rsidR="009E2E84" w:rsidRPr="0067113C" w:rsidRDefault="009E2E84" w:rsidP="009E2E84">
      <w:pPr>
        <w:pStyle w:val="ListParagraph"/>
        <w:overflowPunct w:val="0"/>
        <w:autoSpaceDE w:val="0"/>
        <w:autoSpaceDN w:val="0"/>
        <w:adjustRightInd w:val="0"/>
        <w:ind w:left="567"/>
        <w:rPr>
          <w:rFonts w:ascii="Arial" w:hAnsi="Arial"/>
          <w:lang w:val="en-GB"/>
        </w:rPr>
      </w:pPr>
    </w:p>
    <w:p w14:paraId="01EF6E4D" w14:textId="77777777" w:rsidR="009E2E84" w:rsidRPr="0067113C" w:rsidRDefault="009E2E84" w:rsidP="009E2E84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567" w:hanging="567"/>
        <w:rPr>
          <w:rFonts w:ascii="Arial" w:hAnsi="Arial"/>
          <w:lang w:val="en-GB"/>
        </w:rPr>
      </w:pPr>
      <w:r w:rsidRPr="0067113C">
        <w:rPr>
          <w:rFonts w:ascii="Arial" w:hAnsi="Arial"/>
          <w:lang w:val="en-GB"/>
        </w:rPr>
        <w:t xml:space="preserve">Create two classes </w:t>
      </w:r>
      <w:r w:rsidRPr="0067113C">
        <w:rPr>
          <w:rFonts w:ascii="Arial" w:hAnsi="Arial"/>
          <w:b/>
          <w:lang w:val="en-GB"/>
        </w:rPr>
        <w:t>derived</w:t>
      </w:r>
      <w:r w:rsidRPr="0067113C">
        <w:rPr>
          <w:rFonts w:ascii="Arial" w:hAnsi="Arial"/>
          <w:lang w:val="en-GB"/>
        </w:rPr>
        <w:t xml:space="preserve"> from </w:t>
      </w:r>
      <w:r w:rsidRPr="0067113C">
        <w:rPr>
          <w:rFonts w:ascii="Courier New" w:hAnsi="Courier New" w:cs="Courier New"/>
          <w:lang w:val="en-GB"/>
        </w:rPr>
        <w:t>Athlete</w:t>
      </w:r>
      <w:r w:rsidRPr="0067113C">
        <w:rPr>
          <w:rFonts w:ascii="Arial" w:hAnsi="Arial"/>
          <w:lang w:val="en-GB"/>
        </w:rPr>
        <w:t xml:space="preserve">, called </w:t>
      </w:r>
      <w:proofErr w:type="spellStart"/>
      <w:r w:rsidRPr="0067113C">
        <w:rPr>
          <w:rFonts w:ascii="Courier New" w:hAnsi="Courier New" w:cs="Courier New"/>
          <w:lang w:val="en-GB"/>
        </w:rPr>
        <w:t>TennisPlayer</w:t>
      </w:r>
      <w:proofErr w:type="spellEnd"/>
      <w:r w:rsidRPr="0067113C">
        <w:rPr>
          <w:rFonts w:ascii="Arial" w:hAnsi="Arial"/>
          <w:lang w:val="en-GB"/>
        </w:rPr>
        <w:t xml:space="preserve"> and </w:t>
      </w:r>
      <w:proofErr w:type="spellStart"/>
      <w:r w:rsidRPr="0067113C">
        <w:rPr>
          <w:rFonts w:ascii="Courier New" w:hAnsi="Courier New" w:cs="Courier New"/>
          <w:lang w:val="en-GB"/>
        </w:rPr>
        <w:t>BasketballPlayer</w:t>
      </w:r>
      <w:proofErr w:type="spellEnd"/>
      <w:r w:rsidRPr="0067113C">
        <w:rPr>
          <w:rFonts w:ascii="Arial" w:hAnsi="Arial"/>
          <w:lang w:val="en-GB"/>
        </w:rPr>
        <w:t xml:space="preserve">. </w:t>
      </w:r>
      <w:proofErr w:type="spellStart"/>
      <w:r w:rsidRPr="0067113C">
        <w:rPr>
          <w:rFonts w:ascii="Courier New" w:hAnsi="Courier New" w:cs="Courier New"/>
          <w:lang w:val="en-GB"/>
        </w:rPr>
        <w:t>TennisPlayer</w:t>
      </w:r>
      <w:proofErr w:type="spellEnd"/>
      <w:r w:rsidRPr="0067113C">
        <w:rPr>
          <w:rFonts w:ascii="Arial" w:hAnsi="Arial"/>
          <w:lang w:val="en-GB"/>
        </w:rPr>
        <w:t xml:space="preserve"> should have a member variable to store the player’s </w:t>
      </w:r>
      <w:r w:rsidRPr="0067113C">
        <w:rPr>
          <w:rFonts w:ascii="Arial" w:hAnsi="Arial"/>
          <w:i/>
          <w:lang w:val="en-GB"/>
        </w:rPr>
        <w:t>current world ranking</w:t>
      </w:r>
      <w:r w:rsidRPr="0067113C">
        <w:rPr>
          <w:rFonts w:ascii="Arial" w:hAnsi="Arial"/>
          <w:lang w:val="en-GB"/>
        </w:rPr>
        <w:t xml:space="preserve">. </w:t>
      </w:r>
      <w:proofErr w:type="spellStart"/>
      <w:r w:rsidRPr="0067113C">
        <w:rPr>
          <w:rFonts w:ascii="Courier New" w:hAnsi="Courier New" w:cs="Courier New"/>
          <w:lang w:val="en-GB"/>
        </w:rPr>
        <w:t>BasketBallPlayer</w:t>
      </w:r>
      <w:proofErr w:type="spellEnd"/>
      <w:r w:rsidRPr="0067113C">
        <w:rPr>
          <w:rFonts w:ascii="Arial" w:hAnsi="Arial"/>
          <w:lang w:val="en-GB"/>
        </w:rPr>
        <w:t xml:space="preserve"> should have member variables for the player’s </w:t>
      </w:r>
      <w:r w:rsidRPr="0067113C">
        <w:rPr>
          <w:rFonts w:ascii="Arial" w:hAnsi="Arial"/>
          <w:i/>
          <w:lang w:val="en-GB"/>
        </w:rPr>
        <w:t>team name</w:t>
      </w:r>
      <w:r w:rsidRPr="0067113C">
        <w:rPr>
          <w:rFonts w:ascii="Arial" w:hAnsi="Arial"/>
          <w:lang w:val="en-GB"/>
        </w:rPr>
        <w:t xml:space="preserve">, and his </w:t>
      </w:r>
      <w:r w:rsidRPr="0067113C">
        <w:rPr>
          <w:rFonts w:ascii="Arial" w:hAnsi="Arial"/>
          <w:i/>
          <w:lang w:val="en-GB"/>
        </w:rPr>
        <w:t>average points per game</w:t>
      </w:r>
      <w:r w:rsidRPr="0067113C">
        <w:rPr>
          <w:rFonts w:ascii="Arial" w:hAnsi="Arial"/>
          <w:lang w:val="en-GB"/>
        </w:rPr>
        <w:t xml:space="preserve">. Override the </w:t>
      </w:r>
      <w:r w:rsidRPr="0067113C">
        <w:rPr>
          <w:rFonts w:ascii="Courier New" w:hAnsi="Courier New" w:cs="Courier New"/>
          <w:lang w:val="en-GB"/>
        </w:rPr>
        <w:t>Athlete</w:t>
      </w:r>
      <w:r w:rsidRPr="0067113C">
        <w:rPr>
          <w:rFonts w:ascii="Arial" w:hAnsi="Arial"/>
          <w:lang w:val="en-GB"/>
        </w:rPr>
        <w:t xml:space="preserve"> virtual </w:t>
      </w:r>
      <w:proofErr w:type="gramStart"/>
      <w:r w:rsidRPr="0067113C">
        <w:rPr>
          <w:rFonts w:ascii="Courier New" w:hAnsi="Courier New" w:cs="Courier New"/>
          <w:lang w:val="en-GB"/>
        </w:rPr>
        <w:t>read(</w:t>
      </w:r>
      <w:proofErr w:type="gramEnd"/>
      <w:r w:rsidRPr="0067113C">
        <w:rPr>
          <w:rFonts w:ascii="Courier New" w:hAnsi="Courier New" w:cs="Courier New"/>
          <w:lang w:val="en-GB"/>
        </w:rPr>
        <w:t>)</w:t>
      </w:r>
      <w:r w:rsidRPr="0067113C">
        <w:rPr>
          <w:rFonts w:ascii="Arial" w:hAnsi="Arial"/>
          <w:lang w:val="en-GB"/>
        </w:rPr>
        <w:t xml:space="preserve"> and </w:t>
      </w:r>
      <w:r w:rsidRPr="0067113C">
        <w:rPr>
          <w:rFonts w:ascii="Courier New" w:hAnsi="Courier New" w:cs="Courier New"/>
          <w:lang w:val="en-GB"/>
        </w:rPr>
        <w:t xml:space="preserve">display() </w:t>
      </w:r>
      <w:r w:rsidRPr="0067113C">
        <w:rPr>
          <w:rFonts w:ascii="Arial" w:hAnsi="Arial"/>
          <w:lang w:val="en-GB"/>
        </w:rPr>
        <w:t xml:space="preserve">functions to both read in and display the appropriate data based on the attributes of </w:t>
      </w:r>
      <w:proofErr w:type="spellStart"/>
      <w:r w:rsidRPr="0067113C">
        <w:rPr>
          <w:rFonts w:ascii="Courier New" w:hAnsi="Courier New" w:cs="Courier New"/>
          <w:lang w:val="en-GB"/>
        </w:rPr>
        <w:t>TennisPlayer</w:t>
      </w:r>
      <w:proofErr w:type="spellEnd"/>
      <w:r w:rsidRPr="0067113C">
        <w:rPr>
          <w:rFonts w:ascii="Arial" w:hAnsi="Arial"/>
          <w:lang w:val="en-GB"/>
        </w:rPr>
        <w:t xml:space="preserve"> and </w:t>
      </w:r>
      <w:proofErr w:type="spellStart"/>
      <w:r w:rsidRPr="0067113C">
        <w:rPr>
          <w:rFonts w:ascii="Courier New" w:hAnsi="Courier New" w:cs="Courier New"/>
          <w:lang w:val="en-GB"/>
        </w:rPr>
        <w:t>BasketballPlayer</w:t>
      </w:r>
      <w:proofErr w:type="spellEnd"/>
      <w:r w:rsidRPr="0067113C">
        <w:rPr>
          <w:rFonts w:ascii="Arial" w:hAnsi="Arial"/>
          <w:lang w:val="en-GB"/>
        </w:rPr>
        <w:t>. Include the appropriate constructors and accessor/</w:t>
      </w:r>
      <w:proofErr w:type="spellStart"/>
      <w:r w:rsidRPr="0067113C">
        <w:rPr>
          <w:rFonts w:ascii="Arial" w:hAnsi="Arial"/>
          <w:lang w:val="en-GB"/>
        </w:rPr>
        <w:t>mutator</w:t>
      </w:r>
      <w:proofErr w:type="spellEnd"/>
      <w:r w:rsidRPr="0067113C">
        <w:rPr>
          <w:rFonts w:ascii="Arial" w:hAnsi="Arial"/>
          <w:lang w:val="en-GB"/>
        </w:rPr>
        <w:t xml:space="preserve"> methods. </w:t>
      </w:r>
    </w:p>
    <w:p w14:paraId="59672D61" w14:textId="77777777" w:rsidR="009E2E84" w:rsidRPr="0067113C" w:rsidRDefault="009E2E84" w:rsidP="009E2E84">
      <w:pPr>
        <w:pStyle w:val="ListParagraph"/>
        <w:rPr>
          <w:rFonts w:ascii="Arial" w:hAnsi="Arial"/>
          <w:bCs/>
          <w:lang w:val="en-GB"/>
        </w:rPr>
      </w:pPr>
    </w:p>
    <w:p w14:paraId="6644BEED" w14:textId="77777777" w:rsidR="009E2E84" w:rsidRPr="0067113C" w:rsidRDefault="009E2E84" w:rsidP="009E2E84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ind w:left="567" w:hanging="567"/>
        <w:rPr>
          <w:rFonts w:ascii="Arial" w:hAnsi="Arial"/>
          <w:lang w:val="en-GB"/>
        </w:rPr>
      </w:pPr>
      <w:r w:rsidRPr="0067113C">
        <w:rPr>
          <w:rFonts w:ascii="Arial" w:hAnsi="Arial"/>
          <w:bCs/>
          <w:lang w:val="en-GB"/>
        </w:rPr>
        <w:t xml:space="preserve">Code the </w:t>
      </w:r>
      <w:proofErr w:type="gramStart"/>
      <w:r w:rsidRPr="0067113C">
        <w:rPr>
          <w:rFonts w:ascii="Courier New" w:hAnsi="Courier New" w:cs="Courier New"/>
          <w:bCs/>
          <w:lang w:val="en-GB"/>
        </w:rPr>
        <w:t>main(</w:t>
      </w:r>
      <w:proofErr w:type="gramEnd"/>
      <w:r w:rsidRPr="0067113C">
        <w:rPr>
          <w:rFonts w:ascii="Courier New" w:hAnsi="Courier New" w:cs="Courier New"/>
          <w:bCs/>
          <w:lang w:val="en-GB"/>
        </w:rPr>
        <w:t>)</w:t>
      </w:r>
      <w:r w:rsidRPr="0067113C">
        <w:rPr>
          <w:rFonts w:ascii="Arial" w:hAnsi="Arial"/>
          <w:bCs/>
          <w:lang w:val="en-GB"/>
        </w:rPr>
        <w:t xml:space="preserve"> to test the classes. You may want to use a vector of </w:t>
      </w:r>
      <w:r w:rsidRPr="0067113C">
        <w:rPr>
          <w:rFonts w:ascii="Courier New" w:hAnsi="Courier New" w:cs="Courier New"/>
          <w:lang w:val="en-GB"/>
        </w:rPr>
        <w:t>Athlete</w:t>
      </w:r>
      <w:r w:rsidRPr="0067113C">
        <w:rPr>
          <w:rFonts w:ascii="Arial" w:hAnsi="Arial"/>
          <w:lang w:val="en-GB"/>
        </w:rPr>
        <w:t xml:space="preserve"> pointers to test your programs.</w:t>
      </w:r>
    </w:p>
    <w:p w14:paraId="765D6F06" w14:textId="77777777" w:rsidR="00EC7BCD" w:rsidRPr="0067113C" w:rsidRDefault="00EC7BCD" w:rsidP="00C928B8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79792CB7" w14:textId="77777777" w:rsidR="00D932C6" w:rsidRDefault="00D932C6" w:rsidP="00C928B8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38B56C48" w14:textId="77777777" w:rsidR="00110A8C" w:rsidRPr="0067113C" w:rsidRDefault="00110A8C" w:rsidP="00C928B8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2307CD1E" w14:textId="77777777" w:rsidR="00DE64DA" w:rsidRPr="0067113C" w:rsidRDefault="00DE64DA" w:rsidP="00C928B8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7D54ABE5" w14:textId="77777777" w:rsidR="00DE64DA" w:rsidRPr="0067113C" w:rsidRDefault="00DE64DA" w:rsidP="00C928B8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345372A5" w14:textId="77777777" w:rsidR="00E634A8" w:rsidRPr="0067113C" w:rsidRDefault="00E634A8" w:rsidP="00C928B8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0061E090" w14:textId="77777777" w:rsidR="002757A9" w:rsidRPr="0067113C" w:rsidRDefault="002757A9" w:rsidP="002757A9">
      <w:pPr>
        <w:pStyle w:val="Title"/>
        <w:tabs>
          <w:tab w:val="left" w:pos="567"/>
        </w:tabs>
        <w:spacing w:before="60" w:after="60"/>
        <w:ind w:left="567" w:hanging="567"/>
        <w:rPr>
          <w:rFonts w:ascii="Arial" w:hAnsi="Arial"/>
          <w:i/>
          <w:sz w:val="24"/>
          <w:szCs w:val="24"/>
        </w:rPr>
      </w:pPr>
      <w:r w:rsidRPr="0067113C">
        <w:rPr>
          <w:rFonts w:ascii="Arial" w:hAnsi="Arial"/>
          <w:i/>
          <w:sz w:val="24"/>
          <w:szCs w:val="24"/>
        </w:rPr>
        <w:t>-- End --</w:t>
      </w:r>
    </w:p>
    <w:p w14:paraId="45F0A5C4" w14:textId="77777777" w:rsidR="002757A9" w:rsidRPr="002D6C12" w:rsidRDefault="002757A9" w:rsidP="007032C7">
      <w:pPr>
        <w:keepNext/>
        <w:overflowPunct w:val="0"/>
        <w:autoSpaceDE w:val="0"/>
        <w:autoSpaceDN w:val="0"/>
        <w:adjustRightInd w:val="0"/>
        <w:jc w:val="both"/>
        <w:rPr>
          <w:rFonts w:ascii="Arial" w:hAnsi="Arial"/>
          <w:bCs/>
          <w:sz w:val="22"/>
          <w:szCs w:val="22"/>
          <w:lang w:val="en-GB"/>
        </w:rPr>
      </w:pPr>
    </w:p>
    <w:sectPr w:rsidR="002757A9" w:rsidRPr="002D6C12" w:rsidSect="0016535C">
      <w:headerReference w:type="default" r:id="rId10"/>
      <w:footerReference w:type="default" r:id="rId11"/>
      <w:pgSz w:w="11906" w:h="16838" w:code="9"/>
      <w:pgMar w:top="1304" w:right="1418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0E405" w14:textId="77777777" w:rsidR="00317769" w:rsidRDefault="00317769">
      <w:r>
        <w:separator/>
      </w:r>
    </w:p>
  </w:endnote>
  <w:endnote w:type="continuationSeparator" w:id="0">
    <w:p w14:paraId="548AF1F0" w14:textId="77777777" w:rsidR="00317769" w:rsidRDefault="0031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F9012" w14:textId="77777777" w:rsidR="00587D42" w:rsidRDefault="00B4739C">
    <w:pPr>
      <w:pStyle w:val="Footer"/>
      <w:tabs>
        <w:tab w:val="clear" w:pos="4153"/>
        <w:tab w:val="clear" w:pos="8306"/>
        <w:tab w:val="right" w:pos="9026"/>
      </w:tabs>
    </w:pPr>
    <w:r>
      <w:rPr>
        <w:rFonts w:ascii="Arial" w:hAnsi="Arial" w:cs="Arial"/>
        <w:szCs w:val="20"/>
      </w:rPr>
      <w:t>NYP / SIT / DIT</w:t>
    </w:r>
    <w:r w:rsidR="00587D42">
      <w:tab/>
    </w:r>
    <w:r w:rsidR="00587D42" w:rsidRPr="002D6C12">
      <w:rPr>
        <w:rFonts w:ascii="Arial" w:hAnsi="Arial" w:cs="Arial"/>
      </w:rPr>
      <w:t xml:space="preserve">Page </w:t>
    </w:r>
    <w:r w:rsidR="00092868" w:rsidRPr="002D6C12">
      <w:rPr>
        <w:rStyle w:val="PageNumber"/>
        <w:rFonts w:ascii="Arial" w:hAnsi="Arial" w:cs="Arial"/>
      </w:rPr>
      <w:fldChar w:fldCharType="begin"/>
    </w:r>
    <w:r w:rsidR="00587D42" w:rsidRPr="002D6C12">
      <w:rPr>
        <w:rStyle w:val="PageNumber"/>
        <w:rFonts w:ascii="Arial" w:hAnsi="Arial" w:cs="Arial"/>
      </w:rPr>
      <w:instrText xml:space="preserve"> PAGE </w:instrText>
    </w:r>
    <w:r w:rsidR="00092868" w:rsidRPr="002D6C12">
      <w:rPr>
        <w:rStyle w:val="PageNumber"/>
        <w:rFonts w:ascii="Arial" w:hAnsi="Arial" w:cs="Arial"/>
      </w:rPr>
      <w:fldChar w:fldCharType="separate"/>
    </w:r>
    <w:r w:rsidR="003F063F">
      <w:rPr>
        <w:rStyle w:val="PageNumber"/>
        <w:rFonts w:ascii="Arial" w:hAnsi="Arial" w:cs="Arial"/>
        <w:noProof/>
      </w:rPr>
      <w:t>1</w:t>
    </w:r>
    <w:r w:rsidR="00092868" w:rsidRPr="002D6C12">
      <w:rPr>
        <w:rStyle w:val="PageNumber"/>
        <w:rFonts w:ascii="Arial" w:hAnsi="Arial" w:cs="Arial"/>
      </w:rPr>
      <w:fldChar w:fldCharType="end"/>
    </w:r>
    <w:r w:rsidR="00587D42" w:rsidRPr="002D6C12">
      <w:rPr>
        <w:rStyle w:val="PageNumber"/>
        <w:rFonts w:ascii="Arial" w:hAnsi="Arial" w:cs="Arial"/>
      </w:rPr>
      <w:t xml:space="preserve"> of </w:t>
    </w:r>
    <w:r w:rsidR="00092868" w:rsidRPr="002D6C12">
      <w:rPr>
        <w:rStyle w:val="PageNumber"/>
        <w:rFonts w:ascii="Arial" w:hAnsi="Arial" w:cs="Arial"/>
      </w:rPr>
      <w:fldChar w:fldCharType="begin"/>
    </w:r>
    <w:r w:rsidR="00587D42" w:rsidRPr="002D6C12">
      <w:rPr>
        <w:rStyle w:val="PageNumber"/>
        <w:rFonts w:ascii="Arial" w:hAnsi="Arial" w:cs="Arial"/>
      </w:rPr>
      <w:instrText xml:space="preserve"> NUMPAGES </w:instrText>
    </w:r>
    <w:r w:rsidR="00092868" w:rsidRPr="002D6C12">
      <w:rPr>
        <w:rStyle w:val="PageNumber"/>
        <w:rFonts w:ascii="Arial" w:hAnsi="Arial" w:cs="Arial"/>
      </w:rPr>
      <w:fldChar w:fldCharType="separate"/>
    </w:r>
    <w:r w:rsidR="003F063F">
      <w:rPr>
        <w:rStyle w:val="PageNumber"/>
        <w:rFonts w:ascii="Arial" w:hAnsi="Arial" w:cs="Arial"/>
        <w:noProof/>
      </w:rPr>
      <w:t>1</w:t>
    </w:r>
    <w:r w:rsidR="00092868" w:rsidRPr="002D6C12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F1DD6" w14:textId="77777777" w:rsidR="00317769" w:rsidRDefault="00317769">
      <w:r>
        <w:separator/>
      </w:r>
    </w:p>
  </w:footnote>
  <w:footnote w:type="continuationSeparator" w:id="0">
    <w:p w14:paraId="1F514DF1" w14:textId="77777777" w:rsidR="00317769" w:rsidRDefault="003177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795B1" w14:textId="3C22AE18" w:rsidR="00587D42" w:rsidRPr="007032C7" w:rsidRDefault="00587D42" w:rsidP="007032C7">
    <w:pPr>
      <w:pStyle w:val="Header"/>
      <w:tabs>
        <w:tab w:val="clear" w:pos="4153"/>
        <w:tab w:val="clear" w:pos="8306"/>
        <w:tab w:val="left" w:pos="7938"/>
        <w:tab w:val="right" w:pos="9026"/>
      </w:tabs>
      <w:rPr>
        <w:rFonts w:ascii="Arial" w:hAnsi="Arial" w:cs="Arial"/>
      </w:rPr>
    </w:pPr>
    <w:r w:rsidRPr="007032C7">
      <w:rPr>
        <w:rFonts w:ascii="Arial" w:hAnsi="Arial" w:cs="Arial"/>
      </w:rPr>
      <w:t>IT</w:t>
    </w:r>
    <w:r w:rsidR="00456AAB" w:rsidRPr="007032C7">
      <w:rPr>
        <w:rFonts w:ascii="Arial" w:hAnsi="Arial" w:cs="Arial"/>
      </w:rPr>
      <w:t>2128 C++</w:t>
    </w:r>
    <w:r w:rsidRPr="007032C7">
      <w:rPr>
        <w:rFonts w:ascii="Arial" w:hAnsi="Arial" w:cs="Arial"/>
      </w:rPr>
      <w:t xml:space="preserve"> Application</w:t>
    </w:r>
    <w:r w:rsidR="00AF365D" w:rsidRPr="007032C7">
      <w:rPr>
        <w:rFonts w:ascii="Arial" w:hAnsi="Arial" w:cs="Arial"/>
      </w:rPr>
      <w:t>s</w:t>
    </w:r>
    <w:r w:rsidRPr="007032C7">
      <w:rPr>
        <w:rFonts w:ascii="Arial" w:hAnsi="Arial" w:cs="Arial"/>
      </w:rPr>
      <w:t xml:space="preserve"> D</w:t>
    </w:r>
    <w:r w:rsidR="00AC61DF" w:rsidRPr="007032C7">
      <w:rPr>
        <w:rFonts w:ascii="Arial" w:hAnsi="Arial" w:cs="Arial"/>
      </w:rPr>
      <w:t>evelo</w:t>
    </w:r>
    <w:r w:rsidR="00456AAB" w:rsidRPr="007032C7">
      <w:rPr>
        <w:rFonts w:ascii="Arial" w:hAnsi="Arial" w:cs="Arial"/>
      </w:rPr>
      <w:t>pment</w:t>
    </w:r>
    <w:r w:rsidR="007032C7">
      <w:rPr>
        <w:rFonts w:ascii="Arial" w:hAnsi="Arial" w:cs="Arial"/>
      </w:rPr>
      <w:tab/>
    </w:r>
    <w:r w:rsidR="003F063F">
      <w:rPr>
        <w:rFonts w:ascii="Arial" w:hAnsi="Arial" w:cs="Arial"/>
      </w:rPr>
      <w:t>AY2017</w:t>
    </w:r>
    <w:r w:rsidR="00435426">
      <w:rPr>
        <w:rFonts w:ascii="Arial" w:hAnsi="Arial" w:cs="Arial"/>
      </w:rPr>
      <w:t>S1</w:t>
    </w:r>
    <w:r w:rsidR="00456AAB" w:rsidRPr="007032C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1968"/>
    <w:multiLevelType w:val="hybridMultilevel"/>
    <w:tmpl w:val="CA8CDDD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68EB"/>
    <w:multiLevelType w:val="hybridMultilevel"/>
    <w:tmpl w:val="6BB21B44"/>
    <w:lvl w:ilvl="0" w:tplc="CC5C833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476EF"/>
    <w:multiLevelType w:val="hybridMultilevel"/>
    <w:tmpl w:val="12A830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72AA7"/>
    <w:multiLevelType w:val="hybridMultilevel"/>
    <w:tmpl w:val="F9E6A4B8"/>
    <w:lvl w:ilvl="0" w:tplc="CC5C833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470D7"/>
    <w:multiLevelType w:val="hybridMultilevel"/>
    <w:tmpl w:val="9342E926"/>
    <w:lvl w:ilvl="0" w:tplc="41467EA8">
      <w:start w:val="1"/>
      <w:numFmt w:val="bullet"/>
      <w:pStyle w:val="ListItem-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C72E5C"/>
    <w:multiLevelType w:val="hybridMultilevel"/>
    <w:tmpl w:val="57E2F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81757"/>
    <w:multiLevelType w:val="hybridMultilevel"/>
    <w:tmpl w:val="4ADE8C46"/>
    <w:lvl w:ilvl="0" w:tplc="60540DEA">
      <w:start w:val="1"/>
      <w:numFmt w:val="decimal"/>
      <w:pStyle w:val="ListItem-Numbered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900830"/>
    <w:multiLevelType w:val="hybridMultilevel"/>
    <w:tmpl w:val="B546CA30"/>
    <w:lvl w:ilvl="0" w:tplc="95460784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C58F8"/>
    <w:multiLevelType w:val="hybridMultilevel"/>
    <w:tmpl w:val="C898FA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0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04"/>
    <w:rsid w:val="00003E6C"/>
    <w:rsid w:val="00022C2F"/>
    <w:rsid w:val="00043B92"/>
    <w:rsid w:val="00052250"/>
    <w:rsid w:val="00065557"/>
    <w:rsid w:val="00066838"/>
    <w:rsid w:val="00087BE0"/>
    <w:rsid w:val="00092868"/>
    <w:rsid w:val="000A13C2"/>
    <w:rsid w:val="000B3391"/>
    <w:rsid w:val="000C0238"/>
    <w:rsid w:val="000C5ECD"/>
    <w:rsid w:val="000D0B85"/>
    <w:rsid w:val="000F216D"/>
    <w:rsid w:val="000F3B59"/>
    <w:rsid w:val="00104E3D"/>
    <w:rsid w:val="00105027"/>
    <w:rsid w:val="00110A8C"/>
    <w:rsid w:val="00116685"/>
    <w:rsid w:val="0011708F"/>
    <w:rsid w:val="00130F3F"/>
    <w:rsid w:val="00143EBE"/>
    <w:rsid w:val="001505F6"/>
    <w:rsid w:val="00153F90"/>
    <w:rsid w:val="001560F3"/>
    <w:rsid w:val="0016535C"/>
    <w:rsid w:val="00167BC3"/>
    <w:rsid w:val="001A7DC1"/>
    <w:rsid w:val="001B431E"/>
    <w:rsid w:val="001C26A2"/>
    <w:rsid w:val="001D3FB4"/>
    <w:rsid w:val="001D6717"/>
    <w:rsid w:val="001F6ECC"/>
    <w:rsid w:val="00217D2B"/>
    <w:rsid w:val="00220719"/>
    <w:rsid w:val="0022096A"/>
    <w:rsid w:val="00223042"/>
    <w:rsid w:val="002316D2"/>
    <w:rsid w:val="0025759B"/>
    <w:rsid w:val="00260B9A"/>
    <w:rsid w:val="002612A9"/>
    <w:rsid w:val="00261F27"/>
    <w:rsid w:val="002757A9"/>
    <w:rsid w:val="00287B32"/>
    <w:rsid w:val="002A69AA"/>
    <w:rsid w:val="002A73E2"/>
    <w:rsid w:val="002C74D7"/>
    <w:rsid w:val="002D110D"/>
    <w:rsid w:val="002D6C12"/>
    <w:rsid w:val="002D7E40"/>
    <w:rsid w:val="002E1233"/>
    <w:rsid w:val="00302C04"/>
    <w:rsid w:val="00317769"/>
    <w:rsid w:val="00337EB3"/>
    <w:rsid w:val="00340E58"/>
    <w:rsid w:val="003564F5"/>
    <w:rsid w:val="003638B3"/>
    <w:rsid w:val="00367A47"/>
    <w:rsid w:val="00382132"/>
    <w:rsid w:val="003827AE"/>
    <w:rsid w:val="00385AF0"/>
    <w:rsid w:val="00391751"/>
    <w:rsid w:val="003E25A9"/>
    <w:rsid w:val="003E27E7"/>
    <w:rsid w:val="003E2DFE"/>
    <w:rsid w:val="003F063F"/>
    <w:rsid w:val="004102E1"/>
    <w:rsid w:val="00432D39"/>
    <w:rsid w:val="00434603"/>
    <w:rsid w:val="004350A6"/>
    <w:rsid w:val="00435426"/>
    <w:rsid w:val="00456AAB"/>
    <w:rsid w:val="00456D3C"/>
    <w:rsid w:val="00467635"/>
    <w:rsid w:val="00475252"/>
    <w:rsid w:val="00475EBB"/>
    <w:rsid w:val="00487272"/>
    <w:rsid w:val="0049021D"/>
    <w:rsid w:val="00494326"/>
    <w:rsid w:val="004A18C3"/>
    <w:rsid w:val="004C02B4"/>
    <w:rsid w:val="004C284D"/>
    <w:rsid w:val="004D4622"/>
    <w:rsid w:val="004D5550"/>
    <w:rsid w:val="004E0062"/>
    <w:rsid w:val="004F424B"/>
    <w:rsid w:val="00526C4F"/>
    <w:rsid w:val="0054668D"/>
    <w:rsid w:val="00581394"/>
    <w:rsid w:val="00587D42"/>
    <w:rsid w:val="005B0E4C"/>
    <w:rsid w:val="005C3CEE"/>
    <w:rsid w:val="005C51C4"/>
    <w:rsid w:val="005E12F7"/>
    <w:rsid w:val="00604E0E"/>
    <w:rsid w:val="006200DF"/>
    <w:rsid w:val="00620B8A"/>
    <w:rsid w:val="00635900"/>
    <w:rsid w:val="00646528"/>
    <w:rsid w:val="0067113C"/>
    <w:rsid w:val="0067730F"/>
    <w:rsid w:val="00684AE4"/>
    <w:rsid w:val="00684E04"/>
    <w:rsid w:val="00690314"/>
    <w:rsid w:val="00695AD3"/>
    <w:rsid w:val="0069730C"/>
    <w:rsid w:val="00697544"/>
    <w:rsid w:val="00697E4A"/>
    <w:rsid w:val="006A360A"/>
    <w:rsid w:val="006A5167"/>
    <w:rsid w:val="006E6408"/>
    <w:rsid w:val="007032C7"/>
    <w:rsid w:val="00710C97"/>
    <w:rsid w:val="00713FFE"/>
    <w:rsid w:val="00717E9D"/>
    <w:rsid w:val="007318F2"/>
    <w:rsid w:val="00752673"/>
    <w:rsid w:val="00770987"/>
    <w:rsid w:val="00782480"/>
    <w:rsid w:val="007E0782"/>
    <w:rsid w:val="007E777A"/>
    <w:rsid w:val="0081477B"/>
    <w:rsid w:val="00817F69"/>
    <w:rsid w:val="00823FA2"/>
    <w:rsid w:val="00847051"/>
    <w:rsid w:val="0087203B"/>
    <w:rsid w:val="00894052"/>
    <w:rsid w:val="008A6572"/>
    <w:rsid w:val="008B31A6"/>
    <w:rsid w:val="008C022C"/>
    <w:rsid w:val="008C4FE6"/>
    <w:rsid w:val="008D27E0"/>
    <w:rsid w:val="008E0476"/>
    <w:rsid w:val="008E5029"/>
    <w:rsid w:val="008E6A4B"/>
    <w:rsid w:val="008F735C"/>
    <w:rsid w:val="00901A0D"/>
    <w:rsid w:val="00935003"/>
    <w:rsid w:val="00945F28"/>
    <w:rsid w:val="009601B9"/>
    <w:rsid w:val="00961941"/>
    <w:rsid w:val="00967AC8"/>
    <w:rsid w:val="009746CE"/>
    <w:rsid w:val="00985B07"/>
    <w:rsid w:val="009C15FD"/>
    <w:rsid w:val="009C2CB3"/>
    <w:rsid w:val="009C5EDC"/>
    <w:rsid w:val="009E1FFE"/>
    <w:rsid w:val="009E2E84"/>
    <w:rsid w:val="009F1C5F"/>
    <w:rsid w:val="00A0107E"/>
    <w:rsid w:val="00A01C47"/>
    <w:rsid w:val="00A07888"/>
    <w:rsid w:val="00A11823"/>
    <w:rsid w:val="00A259AB"/>
    <w:rsid w:val="00A354FE"/>
    <w:rsid w:val="00A5213B"/>
    <w:rsid w:val="00A672CD"/>
    <w:rsid w:val="00A73A31"/>
    <w:rsid w:val="00A75E65"/>
    <w:rsid w:val="00A85C01"/>
    <w:rsid w:val="00A9415F"/>
    <w:rsid w:val="00A9537D"/>
    <w:rsid w:val="00AB72FA"/>
    <w:rsid w:val="00AC3132"/>
    <w:rsid w:val="00AC61DF"/>
    <w:rsid w:val="00AD4700"/>
    <w:rsid w:val="00AE1914"/>
    <w:rsid w:val="00AE1B12"/>
    <w:rsid w:val="00AE61AF"/>
    <w:rsid w:val="00AF0E5A"/>
    <w:rsid w:val="00AF265D"/>
    <w:rsid w:val="00AF365D"/>
    <w:rsid w:val="00B07908"/>
    <w:rsid w:val="00B16431"/>
    <w:rsid w:val="00B272D4"/>
    <w:rsid w:val="00B31F65"/>
    <w:rsid w:val="00B327D0"/>
    <w:rsid w:val="00B44854"/>
    <w:rsid w:val="00B4739C"/>
    <w:rsid w:val="00B50F35"/>
    <w:rsid w:val="00B558DA"/>
    <w:rsid w:val="00B74404"/>
    <w:rsid w:val="00B97208"/>
    <w:rsid w:val="00BC384E"/>
    <w:rsid w:val="00BC78AF"/>
    <w:rsid w:val="00BE2B47"/>
    <w:rsid w:val="00BE3440"/>
    <w:rsid w:val="00BF152A"/>
    <w:rsid w:val="00BF1FAE"/>
    <w:rsid w:val="00BF2514"/>
    <w:rsid w:val="00BF4833"/>
    <w:rsid w:val="00C034E7"/>
    <w:rsid w:val="00C05121"/>
    <w:rsid w:val="00C10CC6"/>
    <w:rsid w:val="00C1792C"/>
    <w:rsid w:val="00C37D27"/>
    <w:rsid w:val="00C662E7"/>
    <w:rsid w:val="00C71D9A"/>
    <w:rsid w:val="00C84E9D"/>
    <w:rsid w:val="00C928B8"/>
    <w:rsid w:val="00C964A6"/>
    <w:rsid w:val="00CC25EF"/>
    <w:rsid w:val="00CD2093"/>
    <w:rsid w:val="00CE156E"/>
    <w:rsid w:val="00CF7D7F"/>
    <w:rsid w:val="00D006F4"/>
    <w:rsid w:val="00D4245B"/>
    <w:rsid w:val="00D44C1A"/>
    <w:rsid w:val="00D5094D"/>
    <w:rsid w:val="00D51F31"/>
    <w:rsid w:val="00D53981"/>
    <w:rsid w:val="00D674D6"/>
    <w:rsid w:val="00D8623B"/>
    <w:rsid w:val="00D92B3E"/>
    <w:rsid w:val="00D932C6"/>
    <w:rsid w:val="00D93A27"/>
    <w:rsid w:val="00D958FE"/>
    <w:rsid w:val="00D96757"/>
    <w:rsid w:val="00DA21BD"/>
    <w:rsid w:val="00DA3B08"/>
    <w:rsid w:val="00DB28BE"/>
    <w:rsid w:val="00DB527A"/>
    <w:rsid w:val="00DC1656"/>
    <w:rsid w:val="00DC2CFD"/>
    <w:rsid w:val="00DC790D"/>
    <w:rsid w:val="00DC7DFF"/>
    <w:rsid w:val="00DD3D0D"/>
    <w:rsid w:val="00DD64A5"/>
    <w:rsid w:val="00DE47A6"/>
    <w:rsid w:val="00DE64DA"/>
    <w:rsid w:val="00E119F2"/>
    <w:rsid w:val="00E166BF"/>
    <w:rsid w:val="00E23A02"/>
    <w:rsid w:val="00E51C57"/>
    <w:rsid w:val="00E551BE"/>
    <w:rsid w:val="00E63055"/>
    <w:rsid w:val="00E634A8"/>
    <w:rsid w:val="00E7530D"/>
    <w:rsid w:val="00E8323B"/>
    <w:rsid w:val="00E908EE"/>
    <w:rsid w:val="00E92855"/>
    <w:rsid w:val="00EC7BCD"/>
    <w:rsid w:val="00EC7D3B"/>
    <w:rsid w:val="00EF5217"/>
    <w:rsid w:val="00EF6359"/>
    <w:rsid w:val="00F05153"/>
    <w:rsid w:val="00F12E55"/>
    <w:rsid w:val="00F37428"/>
    <w:rsid w:val="00F37D4B"/>
    <w:rsid w:val="00F51124"/>
    <w:rsid w:val="00F6055F"/>
    <w:rsid w:val="00F63D7E"/>
    <w:rsid w:val="00F63E6D"/>
    <w:rsid w:val="00F76D8D"/>
    <w:rsid w:val="00FA335B"/>
    <w:rsid w:val="00FA6506"/>
    <w:rsid w:val="00FA6D88"/>
    <w:rsid w:val="00FA751A"/>
    <w:rsid w:val="00FA7FDC"/>
    <w:rsid w:val="00FB2BCC"/>
    <w:rsid w:val="00FB38F6"/>
    <w:rsid w:val="00FC28BD"/>
    <w:rsid w:val="00FD383C"/>
    <w:rsid w:val="00FD3B82"/>
    <w:rsid w:val="00FD3FCD"/>
    <w:rsid w:val="00FE526C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94B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5EBB"/>
    <w:rPr>
      <w:sz w:val="24"/>
      <w:szCs w:val="24"/>
    </w:rPr>
  </w:style>
  <w:style w:type="paragraph" w:styleId="Heading1">
    <w:name w:val="heading 1"/>
    <w:basedOn w:val="Normal"/>
    <w:next w:val="Heading2"/>
    <w:qFormat/>
    <w:rsid w:val="00475E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Heading3"/>
    <w:qFormat/>
    <w:rsid w:val="00475E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475E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75EBB"/>
    <w:pPr>
      <w:pBdr>
        <w:bottom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semiHidden/>
    <w:rsid w:val="00475EBB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475EBB"/>
    <w:rPr>
      <w:sz w:val="20"/>
    </w:rPr>
  </w:style>
  <w:style w:type="paragraph" w:styleId="BodyText">
    <w:name w:val="Body Text"/>
    <w:basedOn w:val="Normal"/>
    <w:semiHidden/>
    <w:rsid w:val="00475EBB"/>
    <w:pPr>
      <w:spacing w:after="120"/>
    </w:pPr>
  </w:style>
  <w:style w:type="paragraph" w:customStyle="1" w:styleId="Code">
    <w:name w:val="Code"/>
    <w:basedOn w:val="BodyText"/>
    <w:rsid w:val="00475EBB"/>
    <w:pPr>
      <w:keepLines/>
      <w:tabs>
        <w:tab w:val="left" w:pos="288"/>
      </w:tabs>
      <w:spacing w:after="0"/>
    </w:pPr>
    <w:rPr>
      <w:rFonts w:ascii="Courier New" w:hAnsi="Courier New" w:cs="Courier New"/>
      <w:sz w:val="20"/>
    </w:rPr>
  </w:style>
  <w:style w:type="paragraph" w:customStyle="1" w:styleId="ListItem-Bullet">
    <w:name w:val="List Item - Bullet"/>
    <w:basedOn w:val="BodyText"/>
    <w:rsid w:val="00475EBB"/>
    <w:pPr>
      <w:numPr>
        <w:numId w:val="2"/>
      </w:numPr>
      <w:spacing w:after="0"/>
    </w:pPr>
  </w:style>
  <w:style w:type="character" w:styleId="Hyperlink">
    <w:name w:val="Hyperlink"/>
    <w:basedOn w:val="DefaultParagraphFont"/>
    <w:semiHidden/>
    <w:rsid w:val="00475EBB"/>
    <w:rPr>
      <w:color w:val="0000FF"/>
      <w:u w:val="single"/>
    </w:rPr>
  </w:style>
  <w:style w:type="paragraph" w:customStyle="1" w:styleId="ListItem-Numbered">
    <w:name w:val="List Item - Numbered"/>
    <w:basedOn w:val="ListItem-Bullet"/>
    <w:rsid w:val="00475EBB"/>
    <w:pPr>
      <w:numPr>
        <w:numId w:val="1"/>
      </w:numPr>
    </w:pPr>
  </w:style>
  <w:style w:type="character" w:styleId="FollowedHyperlink">
    <w:name w:val="FollowedHyperlink"/>
    <w:basedOn w:val="DefaultParagraphFont"/>
    <w:semiHidden/>
    <w:rsid w:val="00475EB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02C0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0238"/>
    <w:pPr>
      <w:spacing w:before="100" w:beforeAutospacing="1" w:after="100" w:afterAutospacing="1"/>
    </w:pPr>
    <w:rPr>
      <w:rFonts w:ascii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3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0C02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67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12F7"/>
    <w:pPr>
      <w:ind w:left="720"/>
      <w:contextualSpacing/>
      <w:jc w:val="both"/>
    </w:pPr>
  </w:style>
  <w:style w:type="paragraph" w:styleId="Title">
    <w:name w:val="Title"/>
    <w:basedOn w:val="Normal"/>
    <w:link w:val="TitleChar"/>
    <w:qFormat/>
    <w:rsid w:val="002757A9"/>
    <w:pPr>
      <w:jc w:val="center"/>
      <w:outlineLvl w:val="0"/>
    </w:pPr>
    <w:rPr>
      <w:rFonts w:ascii="Helvetica" w:hAnsi="Helvetica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2757A9"/>
    <w:rPr>
      <w:rFonts w:ascii="Helvetica" w:hAnsi="Helvetica" w:cs="Arial"/>
      <w:b/>
      <w:bCs/>
      <w:kern w:val="28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%20and%20Settings\scottj\My%20Documents\Teaching\IT2503%20-%20AY2002\Misc%20Docs\IT2503%20Do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27DA97880604FB4D6EC50D61E412E" ma:contentTypeVersion="0" ma:contentTypeDescription="Create a new document." ma:contentTypeScope="" ma:versionID="393a3f74346de7ecec3e6be60f85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AE0E181-F26D-4E6E-AEFD-14BE8298138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6D7D4CF-76DD-4269-952A-5CD61F937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2180C-A5EA-4C91-86C2-26F92E401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 and Settings\scottj\My Documents\Teaching\IT2503 - AY2002\Misc Docs\IT2503 Doc Template.dot</Template>
  <TotalTime>4</TotalTime>
  <Pages>1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Visual C++</vt:lpstr>
    </vt:vector>
  </TitlesOfParts>
  <Company>Nanyang Polytechnic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Visual C++</dc:title>
  <dc:creator>Scott Jones</dc:creator>
  <cp:lastModifiedBy>LU KENNY</cp:lastModifiedBy>
  <cp:revision>15</cp:revision>
  <cp:lastPrinted>2014-04-15T07:04:00Z</cp:lastPrinted>
  <dcterms:created xsi:type="dcterms:W3CDTF">2013-03-26T10:02:00Z</dcterms:created>
  <dcterms:modified xsi:type="dcterms:W3CDTF">2017-04-03T06:03:00Z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0x010100AFD27DA97880604FB4D6EC50D61E412E</vt:lpwstr>
  </property>
</Properties>
</file>