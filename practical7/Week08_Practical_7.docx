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99D2B" w14:textId="14AAFDA5" w:rsidR="00A354FE" w:rsidRPr="00217D2B" w:rsidRDefault="001560F3" w:rsidP="00E707B3">
      <w:pPr>
        <w:pStyle w:val="Heading2"/>
        <w:spacing w:before="0" w:after="0"/>
        <w:jc w:val="center"/>
      </w:pPr>
      <w:r w:rsidRPr="00217D2B">
        <w:t>Practical</w:t>
      </w:r>
      <w:r w:rsidR="00780F37">
        <w:t xml:space="preserve"> 7</w:t>
      </w:r>
      <w:r w:rsidR="00B63DF2">
        <w:t xml:space="preserve"> </w:t>
      </w:r>
      <w:r w:rsidR="00AE1B12">
        <w:t>–</w:t>
      </w:r>
      <w:r w:rsidR="00217D2B" w:rsidRPr="00217D2B">
        <w:t xml:space="preserve"> </w:t>
      </w:r>
      <w:r w:rsidR="00D932C6">
        <w:t>Classes</w:t>
      </w:r>
      <w:bookmarkStart w:id="0" w:name="_GoBack"/>
      <w:bookmarkEnd w:id="0"/>
    </w:p>
    <w:p w14:paraId="1EDF4600" w14:textId="77777777" w:rsidR="002D6C12" w:rsidRDefault="002D6C12" w:rsidP="00217D2B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Cs/>
          <w:lang w:val="en-GB"/>
        </w:rPr>
      </w:pPr>
    </w:p>
    <w:p w14:paraId="768D3D7F" w14:textId="77777777" w:rsidR="006F63E6" w:rsidRPr="00E707B3" w:rsidRDefault="006F63E6" w:rsidP="00217D2B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Cs/>
          <w:lang w:val="en-GB"/>
        </w:rPr>
      </w:pPr>
    </w:p>
    <w:p w14:paraId="237D26A0" w14:textId="77777777" w:rsidR="00E707B3" w:rsidRDefault="00E707B3" w:rsidP="00E707B3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/>
          <w:bCs/>
          <w:u w:val="single"/>
          <w:lang w:val="en-GB"/>
        </w:rPr>
      </w:pPr>
      <w:r>
        <w:rPr>
          <w:rFonts w:ascii="Arial" w:hAnsi="Arial"/>
          <w:b/>
          <w:bCs/>
          <w:u w:val="single"/>
          <w:lang w:val="en-GB"/>
        </w:rPr>
        <w:t>Objective</w:t>
      </w:r>
      <w:r w:rsidR="00EF5587">
        <w:rPr>
          <w:rFonts w:ascii="Arial" w:hAnsi="Arial"/>
          <w:b/>
          <w:bCs/>
          <w:u w:val="single"/>
          <w:lang w:val="en-GB"/>
        </w:rPr>
        <w:t>s</w:t>
      </w:r>
      <w:r>
        <w:rPr>
          <w:rFonts w:ascii="Arial" w:hAnsi="Arial"/>
          <w:b/>
          <w:bCs/>
          <w:u w:val="single"/>
          <w:lang w:val="en-GB"/>
        </w:rPr>
        <w:t>:</w:t>
      </w:r>
    </w:p>
    <w:p w14:paraId="133F9AC6" w14:textId="77777777" w:rsidR="00E707B3" w:rsidRDefault="00E707B3" w:rsidP="00E707B3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Cs/>
          <w:lang w:val="en-GB"/>
        </w:rPr>
      </w:pPr>
      <w:r>
        <w:rPr>
          <w:rFonts w:ascii="Arial" w:hAnsi="Arial"/>
          <w:bCs/>
          <w:lang w:val="en-GB"/>
        </w:rPr>
        <w:t>At the end of the lesson, the students should be able to:</w:t>
      </w:r>
    </w:p>
    <w:p w14:paraId="0A215ED2" w14:textId="77777777" w:rsidR="00112F2A" w:rsidRPr="00112F2A" w:rsidRDefault="00112F2A" w:rsidP="00112F2A">
      <w:pPr>
        <w:pStyle w:val="ListParagraph"/>
        <w:keepNext/>
        <w:numPr>
          <w:ilvl w:val="0"/>
          <w:numId w:val="4"/>
        </w:numPr>
        <w:overflowPunct w:val="0"/>
        <w:autoSpaceDE w:val="0"/>
        <w:autoSpaceDN w:val="0"/>
        <w:adjustRightInd w:val="0"/>
        <w:ind w:left="1134" w:hanging="567"/>
        <w:rPr>
          <w:rFonts w:ascii="Arial" w:hAnsi="Arial"/>
          <w:bCs/>
          <w:lang w:val="en-GB"/>
        </w:rPr>
      </w:pPr>
      <w:r>
        <w:rPr>
          <w:rFonts w:ascii="Arial" w:hAnsi="Arial"/>
          <w:bCs/>
          <w:lang w:val="en-GB"/>
        </w:rPr>
        <w:t>Understand constructors, destructors, attributes and member functions.</w:t>
      </w:r>
    </w:p>
    <w:p w14:paraId="3D3F5D4E" w14:textId="77777777" w:rsidR="00E707B3" w:rsidRDefault="007B7E7C" w:rsidP="00E707B3">
      <w:pPr>
        <w:pStyle w:val="ListParagraph"/>
        <w:keepNext/>
        <w:numPr>
          <w:ilvl w:val="0"/>
          <w:numId w:val="4"/>
        </w:numPr>
        <w:overflowPunct w:val="0"/>
        <w:autoSpaceDE w:val="0"/>
        <w:autoSpaceDN w:val="0"/>
        <w:adjustRightInd w:val="0"/>
        <w:ind w:left="1134" w:hanging="567"/>
        <w:rPr>
          <w:rFonts w:ascii="Arial" w:hAnsi="Arial"/>
          <w:bCs/>
          <w:lang w:val="en-GB"/>
        </w:rPr>
      </w:pPr>
      <w:r>
        <w:rPr>
          <w:rFonts w:ascii="Arial" w:hAnsi="Arial"/>
          <w:bCs/>
          <w:lang w:val="en-GB"/>
        </w:rPr>
        <w:t xml:space="preserve">Construct </w:t>
      </w:r>
      <w:r w:rsidR="00E707B3">
        <w:rPr>
          <w:rFonts w:ascii="Arial" w:hAnsi="Arial"/>
          <w:bCs/>
          <w:lang w:val="en-GB"/>
        </w:rPr>
        <w:t xml:space="preserve">C++ classes with </w:t>
      </w:r>
      <w:r w:rsidR="00E707B3" w:rsidRPr="00E707B3">
        <w:rPr>
          <w:rFonts w:ascii="Courier New" w:hAnsi="Courier New" w:cs="Courier New"/>
          <w:b/>
          <w:bCs/>
          <w:lang w:val="en-GB"/>
        </w:rPr>
        <w:t>.h</w:t>
      </w:r>
      <w:r w:rsidR="00E707B3">
        <w:rPr>
          <w:rFonts w:ascii="Arial" w:hAnsi="Arial"/>
          <w:bCs/>
          <w:lang w:val="en-GB"/>
        </w:rPr>
        <w:t xml:space="preserve"> and </w:t>
      </w:r>
      <w:r w:rsidR="00E707B3" w:rsidRPr="00E707B3">
        <w:rPr>
          <w:rFonts w:ascii="Courier New" w:hAnsi="Courier New" w:cs="Courier New"/>
          <w:b/>
          <w:bCs/>
          <w:lang w:val="en-GB"/>
        </w:rPr>
        <w:t>.</w:t>
      </w:r>
      <w:proofErr w:type="spellStart"/>
      <w:r w:rsidR="00E707B3" w:rsidRPr="00E707B3">
        <w:rPr>
          <w:rFonts w:ascii="Courier New" w:hAnsi="Courier New" w:cs="Courier New"/>
          <w:b/>
          <w:bCs/>
          <w:lang w:val="en-GB"/>
        </w:rPr>
        <w:t>cpp</w:t>
      </w:r>
      <w:proofErr w:type="spellEnd"/>
      <w:r w:rsidR="00E707B3">
        <w:rPr>
          <w:rFonts w:ascii="Arial" w:hAnsi="Arial"/>
          <w:bCs/>
          <w:lang w:val="en-GB"/>
        </w:rPr>
        <w:t xml:space="preserve"> files.</w:t>
      </w:r>
    </w:p>
    <w:p w14:paraId="42EB49F5" w14:textId="77777777" w:rsidR="00E707B3" w:rsidRPr="00E707B3" w:rsidRDefault="00E707B3" w:rsidP="00E707B3">
      <w:pPr>
        <w:keepNext/>
        <w:overflowPunct w:val="0"/>
        <w:autoSpaceDE w:val="0"/>
        <w:autoSpaceDN w:val="0"/>
        <w:adjustRightInd w:val="0"/>
        <w:rPr>
          <w:rFonts w:ascii="Arial" w:hAnsi="Arial"/>
          <w:bCs/>
          <w:lang w:val="en-GB"/>
        </w:rPr>
      </w:pPr>
    </w:p>
    <w:p w14:paraId="578126ED" w14:textId="77777777" w:rsidR="00217D2B" w:rsidRPr="00E707B3" w:rsidRDefault="00217D2B" w:rsidP="00217D2B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Cs/>
          <w:lang w:val="en-GB"/>
        </w:rPr>
      </w:pPr>
    </w:p>
    <w:p w14:paraId="10BF33A8" w14:textId="77777777" w:rsidR="002D6C12" w:rsidRPr="00D932C6" w:rsidRDefault="002D6C12" w:rsidP="00217D2B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/>
          <w:bCs/>
          <w:u w:val="single"/>
          <w:lang w:val="en-GB"/>
        </w:rPr>
      </w:pPr>
      <w:r w:rsidRPr="00D932C6">
        <w:rPr>
          <w:rFonts w:ascii="Arial" w:hAnsi="Arial"/>
          <w:b/>
          <w:bCs/>
          <w:u w:val="single"/>
          <w:lang w:val="en-GB"/>
        </w:rPr>
        <w:t>Question 1</w:t>
      </w:r>
    </w:p>
    <w:p w14:paraId="122D7A8B" w14:textId="77777777" w:rsidR="002D6C12" w:rsidRPr="00D932C6" w:rsidRDefault="002D6C12" w:rsidP="007032C7">
      <w:pPr>
        <w:overflowPunct w:val="0"/>
        <w:autoSpaceDE w:val="0"/>
        <w:autoSpaceDN w:val="0"/>
        <w:adjustRightInd w:val="0"/>
        <w:jc w:val="both"/>
        <w:rPr>
          <w:rFonts w:ascii="Arial" w:hAnsi="Arial"/>
          <w:lang w:val="en-GB"/>
        </w:rPr>
      </w:pPr>
    </w:p>
    <w:p w14:paraId="75C2D70C" w14:textId="77777777" w:rsidR="00340E58" w:rsidRPr="00D932C6" w:rsidRDefault="00B272D4" w:rsidP="00B272D4">
      <w:pPr>
        <w:tabs>
          <w:tab w:val="left" w:pos="567"/>
          <w:tab w:val="left" w:pos="1134"/>
          <w:tab w:val="left" w:pos="1701"/>
        </w:tabs>
        <w:overflowPunct w:val="0"/>
        <w:autoSpaceDE w:val="0"/>
        <w:autoSpaceDN w:val="0"/>
        <w:adjustRightInd w:val="0"/>
        <w:jc w:val="both"/>
        <w:rPr>
          <w:rFonts w:ascii="Arial" w:hAnsi="Arial"/>
          <w:lang w:val="en-GB"/>
        </w:rPr>
      </w:pPr>
      <w:r w:rsidRPr="00E707B3">
        <w:rPr>
          <w:rFonts w:ascii="Arial" w:hAnsi="Arial" w:cs="Arial"/>
          <w:lang w:val="en-GB"/>
        </w:rPr>
        <w:t>Implement a class</w:t>
      </w:r>
      <w:r w:rsidRPr="00D932C6">
        <w:rPr>
          <w:rFonts w:ascii="Comic Sans MS" w:hAnsi="Comic Sans MS"/>
          <w:lang w:val="en-GB"/>
        </w:rPr>
        <w:t xml:space="preserve"> </w:t>
      </w:r>
      <w:r w:rsidRPr="00D932C6">
        <w:rPr>
          <w:rFonts w:ascii="Courier New" w:hAnsi="Courier New" w:cs="Courier New"/>
          <w:lang w:val="en-GB"/>
        </w:rPr>
        <w:t xml:space="preserve">Rectangle. </w:t>
      </w:r>
      <w:r w:rsidRPr="00D932C6">
        <w:rPr>
          <w:rFonts w:ascii="Arial" w:hAnsi="Arial"/>
          <w:lang w:val="en-GB"/>
        </w:rPr>
        <w:t xml:space="preserve">Provide a constructor to construct a rectangle with a given width and height, member function </w:t>
      </w:r>
      <w:proofErr w:type="spellStart"/>
      <w:r w:rsidRPr="00D932C6">
        <w:rPr>
          <w:rFonts w:ascii="Courier New" w:hAnsi="Courier New" w:cs="Courier New"/>
          <w:lang w:val="en-GB"/>
        </w:rPr>
        <w:t>get_perimeter</w:t>
      </w:r>
      <w:proofErr w:type="spellEnd"/>
      <w:r w:rsidRPr="00D932C6">
        <w:rPr>
          <w:rFonts w:ascii="Arial" w:hAnsi="Arial"/>
          <w:lang w:val="en-GB"/>
        </w:rPr>
        <w:t xml:space="preserve"> and </w:t>
      </w:r>
      <w:proofErr w:type="spellStart"/>
      <w:r w:rsidRPr="00D932C6">
        <w:rPr>
          <w:rFonts w:ascii="Courier New" w:hAnsi="Courier New" w:cs="Courier New"/>
          <w:lang w:val="en-GB"/>
        </w:rPr>
        <w:t>get_area</w:t>
      </w:r>
      <w:proofErr w:type="spellEnd"/>
      <w:r w:rsidR="00D932C6" w:rsidRPr="00D932C6">
        <w:rPr>
          <w:rFonts w:ascii="Arial" w:hAnsi="Arial"/>
          <w:lang w:val="en-GB"/>
        </w:rPr>
        <w:t xml:space="preserve"> </w:t>
      </w:r>
      <w:r w:rsidRPr="00D932C6">
        <w:rPr>
          <w:rFonts w:ascii="Arial" w:hAnsi="Arial"/>
          <w:lang w:val="en-GB"/>
        </w:rPr>
        <w:t>t</w:t>
      </w:r>
      <w:r w:rsidR="00D932C6" w:rsidRPr="00D932C6">
        <w:rPr>
          <w:rFonts w:ascii="Arial" w:hAnsi="Arial"/>
          <w:lang w:val="en-GB"/>
        </w:rPr>
        <w:t>h</w:t>
      </w:r>
      <w:r w:rsidRPr="00D932C6">
        <w:rPr>
          <w:rFonts w:ascii="Arial" w:hAnsi="Arial"/>
          <w:lang w:val="en-GB"/>
        </w:rPr>
        <w:t xml:space="preserve">at compute the perimeter and area, and a member function </w:t>
      </w:r>
      <w:r w:rsidRPr="00D932C6">
        <w:rPr>
          <w:rFonts w:ascii="Courier New" w:hAnsi="Courier New" w:cs="Courier New"/>
          <w:lang w:val="en-GB"/>
        </w:rPr>
        <w:t xml:space="preserve">void </w:t>
      </w:r>
      <w:proofErr w:type="gramStart"/>
      <w:r w:rsidRPr="00D932C6">
        <w:rPr>
          <w:rFonts w:ascii="Courier New" w:hAnsi="Courier New" w:cs="Courier New"/>
          <w:lang w:val="en-GB"/>
        </w:rPr>
        <w:t>resize(</w:t>
      </w:r>
      <w:proofErr w:type="gramEnd"/>
      <w:r w:rsidRPr="00D932C6">
        <w:rPr>
          <w:rFonts w:ascii="Courier New" w:hAnsi="Courier New" w:cs="Courier New"/>
          <w:lang w:val="en-GB"/>
        </w:rPr>
        <w:t>double factor)</w:t>
      </w:r>
      <w:r w:rsidRPr="00D932C6">
        <w:rPr>
          <w:rFonts w:ascii="Arial" w:hAnsi="Arial"/>
          <w:lang w:val="en-GB"/>
        </w:rPr>
        <w:t xml:space="preserve"> that resizes the rectangle by multiplying the width and height by the given factor.</w:t>
      </w:r>
    </w:p>
    <w:p w14:paraId="4EC0DC2C" w14:textId="77777777" w:rsidR="009746CE" w:rsidRPr="00D932C6" w:rsidRDefault="00B16431" w:rsidP="00E707B3">
      <w:pPr>
        <w:tabs>
          <w:tab w:val="left" w:pos="567"/>
          <w:tab w:val="left" w:pos="851"/>
        </w:tabs>
        <w:autoSpaceDE w:val="0"/>
        <w:autoSpaceDN w:val="0"/>
        <w:adjustRightInd w:val="0"/>
        <w:snapToGrid w:val="0"/>
        <w:ind w:left="567" w:hanging="567"/>
        <w:jc w:val="right"/>
        <w:rPr>
          <w:rFonts w:ascii="Arial" w:hAnsi="Arial" w:cs="Arial"/>
          <w:lang w:val="en-SG" w:eastAsia="zh-CN"/>
        </w:rPr>
      </w:pPr>
      <w:r w:rsidRPr="00D932C6">
        <w:rPr>
          <w:rFonts w:ascii="Thorndale for VST" w:hAnsi="Thorndale for VST" w:cs="Thorndale for VST"/>
          <w:lang w:val="en-SG" w:eastAsia="zh-CN"/>
        </w:rPr>
        <w:t>(P</w:t>
      </w:r>
      <w:r w:rsidR="00B272D4" w:rsidRPr="00D932C6">
        <w:rPr>
          <w:rFonts w:ascii="Thorndale for VST" w:hAnsi="Thorndale for VST" w:cs="Thorndale for VST"/>
          <w:lang w:val="en-SG" w:eastAsia="zh-CN"/>
        </w:rPr>
        <w:t>9.2</w:t>
      </w:r>
      <w:r w:rsidRPr="00D932C6">
        <w:rPr>
          <w:rFonts w:ascii="Thorndale for VST" w:hAnsi="Thorndale for VST" w:cs="Thorndale for VST"/>
          <w:lang w:val="en-SG" w:eastAsia="zh-CN"/>
        </w:rPr>
        <w:t xml:space="preserve">, </w:t>
      </w:r>
      <w:proofErr w:type="spellStart"/>
      <w:r w:rsidRPr="00D932C6">
        <w:rPr>
          <w:rFonts w:ascii="Thorndale for VST" w:hAnsi="Thorndale for VST" w:cs="Thorndale for VST"/>
          <w:lang w:val="en-SG" w:eastAsia="zh-CN"/>
        </w:rPr>
        <w:t>Horstmann</w:t>
      </w:r>
      <w:proofErr w:type="spellEnd"/>
      <w:r w:rsidRPr="00D932C6">
        <w:rPr>
          <w:rFonts w:ascii="Thorndale for VST" w:hAnsi="Thorndale for VST" w:cs="Thorndale for VST"/>
          <w:lang w:val="en-SG" w:eastAsia="zh-CN"/>
        </w:rPr>
        <w:t xml:space="preserve"> </w:t>
      </w:r>
      <w:r w:rsidR="00B272D4" w:rsidRPr="00D932C6">
        <w:rPr>
          <w:rFonts w:ascii="Thorndale for VST" w:hAnsi="Thorndale for VST" w:cs="Thorndale for VST"/>
          <w:lang w:val="en-SG" w:eastAsia="zh-CN"/>
        </w:rPr>
        <w:t>431</w:t>
      </w:r>
      <w:r w:rsidR="009746CE" w:rsidRPr="00D932C6">
        <w:rPr>
          <w:rFonts w:ascii="Thorndale for VST" w:hAnsi="Thorndale for VST" w:cs="Thorndale for VST"/>
          <w:lang w:val="en-SG" w:eastAsia="zh-CN"/>
        </w:rPr>
        <w:t>)</w:t>
      </w:r>
    </w:p>
    <w:p w14:paraId="57CB64B7" w14:textId="77777777" w:rsidR="002D6C12" w:rsidRPr="00D932C6" w:rsidRDefault="002D6C12" w:rsidP="007032C7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/>
          <w:bCs/>
          <w:u w:val="single"/>
          <w:lang w:val="en-GB"/>
        </w:rPr>
      </w:pPr>
    </w:p>
    <w:p w14:paraId="30E3AD6D" w14:textId="77777777" w:rsidR="002D6C12" w:rsidRPr="00D932C6" w:rsidRDefault="002D6C12" w:rsidP="007032C7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/>
          <w:bCs/>
          <w:lang w:val="en-GB"/>
        </w:rPr>
      </w:pPr>
      <w:r w:rsidRPr="00D932C6">
        <w:rPr>
          <w:rFonts w:ascii="Arial" w:hAnsi="Arial"/>
          <w:b/>
          <w:bCs/>
          <w:u w:val="single"/>
          <w:lang w:val="en-GB"/>
        </w:rPr>
        <w:t>Question 2</w:t>
      </w:r>
    </w:p>
    <w:p w14:paraId="29810C7C" w14:textId="77777777" w:rsidR="002D6C12" w:rsidRPr="00D932C6" w:rsidRDefault="002D6C12" w:rsidP="007032C7">
      <w:pPr>
        <w:overflowPunct w:val="0"/>
        <w:autoSpaceDE w:val="0"/>
        <w:autoSpaceDN w:val="0"/>
        <w:adjustRightInd w:val="0"/>
        <w:jc w:val="both"/>
        <w:rPr>
          <w:rFonts w:ascii="Arial" w:hAnsi="Arial"/>
          <w:lang w:val="en-GB"/>
        </w:rPr>
      </w:pPr>
    </w:p>
    <w:p w14:paraId="56C8BB60" w14:textId="77777777" w:rsidR="00B272D4" w:rsidRPr="00D932C6" w:rsidRDefault="00B272D4" w:rsidP="00901A0D">
      <w:pPr>
        <w:keepNext/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jc w:val="both"/>
        <w:rPr>
          <w:rFonts w:ascii="Arial" w:hAnsi="Arial"/>
          <w:lang w:val="en-GB"/>
        </w:rPr>
      </w:pPr>
      <w:r w:rsidRPr="00D932C6">
        <w:rPr>
          <w:rFonts w:ascii="Arial" w:hAnsi="Arial"/>
          <w:lang w:val="en-GB"/>
        </w:rPr>
        <w:t xml:space="preserve">Design a class </w:t>
      </w:r>
      <w:r w:rsidRPr="00D932C6">
        <w:rPr>
          <w:rFonts w:ascii="Courier New" w:hAnsi="Courier New" w:cs="Courier New"/>
          <w:lang w:val="en-GB"/>
        </w:rPr>
        <w:t>Message</w:t>
      </w:r>
      <w:r w:rsidRPr="00D932C6">
        <w:rPr>
          <w:rFonts w:ascii="Arial" w:hAnsi="Arial"/>
          <w:lang w:val="en-GB"/>
        </w:rPr>
        <w:t xml:space="preserve"> that models an e-mail message. A message has a recipient, a sender and a message text. Support the following member functions:</w:t>
      </w:r>
    </w:p>
    <w:p w14:paraId="6DC932E8" w14:textId="77777777" w:rsidR="00B272D4" w:rsidRPr="00D932C6" w:rsidRDefault="00B272D4" w:rsidP="00901A0D">
      <w:pPr>
        <w:keepNext/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jc w:val="both"/>
        <w:rPr>
          <w:rFonts w:ascii="Arial" w:hAnsi="Arial"/>
          <w:lang w:val="en-GB"/>
        </w:rPr>
      </w:pPr>
    </w:p>
    <w:p w14:paraId="5AB2D0BC" w14:textId="77777777" w:rsidR="00B272D4" w:rsidRPr="00D932C6" w:rsidRDefault="00B272D4" w:rsidP="00A01C47">
      <w:pPr>
        <w:pStyle w:val="ListParagraph"/>
        <w:keepNext/>
        <w:numPr>
          <w:ilvl w:val="0"/>
          <w:numId w:val="3"/>
        </w:num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ind w:left="1134" w:hanging="567"/>
        <w:rPr>
          <w:rFonts w:ascii="Arial" w:hAnsi="Arial"/>
          <w:lang w:val="en-GB"/>
        </w:rPr>
      </w:pPr>
      <w:r w:rsidRPr="00D932C6">
        <w:rPr>
          <w:rFonts w:ascii="Arial" w:hAnsi="Arial"/>
          <w:lang w:val="en-GB"/>
        </w:rPr>
        <w:t>A constructor that takes in the sender and recipient and sets the time stamp to the current time</w:t>
      </w:r>
      <w:r w:rsidR="00E707B3">
        <w:rPr>
          <w:rFonts w:ascii="Arial" w:hAnsi="Arial"/>
          <w:lang w:val="en-GB"/>
        </w:rPr>
        <w:t>.</w:t>
      </w:r>
    </w:p>
    <w:p w14:paraId="18FEB037" w14:textId="77777777" w:rsidR="004102E1" w:rsidRPr="00D932C6" w:rsidRDefault="00B272D4" w:rsidP="00A01C47">
      <w:pPr>
        <w:pStyle w:val="ListParagraph"/>
        <w:keepNext/>
        <w:numPr>
          <w:ilvl w:val="0"/>
          <w:numId w:val="3"/>
        </w:num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ind w:left="1134" w:hanging="567"/>
        <w:rPr>
          <w:rFonts w:ascii="Arial" w:hAnsi="Arial"/>
          <w:lang w:val="en-GB"/>
        </w:rPr>
      </w:pPr>
      <w:r w:rsidRPr="00D932C6">
        <w:rPr>
          <w:rFonts w:ascii="Arial" w:hAnsi="Arial"/>
          <w:lang w:val="en-GB"/>
        </w:rPr>
        <w:t xml:space="preserve">A member function </w:t>
      </w:r>
      <w:r w:rsidRPr="00D932C6">
        <w:rPr>
          <w:rFonts w:ascii="Courier New" w:hAnsi="Courier New" w:cs="Courier New"/>
          <w:lang w:val="en-GB"/>
        </w:rPr>
        <w:t>append</w:t>
      </w:r>
      <w:r w:rsidRPr="00D932C6">
        <w:rPr>
          <w:rFonts w:ascii="Arial" w:hAnsi="Arial"/>
          <w:lang w:val="en-GB"/>
        </w:rPr>
        <w:t xml:space="preserve"> that appends a line of text to the message body</w:t>
      </w:r>
      <w:r w:rsidR="00E707B3">
        <w:rPr>
          <w:rFonts w:ascii="Arial" w:hAnsi="Arial"/>
          <w:lang w:val="en-GB"/>
        </w:rPr>
        <w:t>.</w:t>
      </w:r>
    </w:p>
    <w:p w14:paraId="7DBAE161" w14:textId="77777777" w:rsidR="004102E1" w:rsidRPr="00D932C6" w:rsidRDefault="004102E1" w:rsidP="00A01C47">
      <w:pPr>
        <w:pStyle w:val="ListParagraph"/>
        <w:keepNext/>
        <w:numPr>
          <w:ilvl w:val="0"/>
          <w:numId w:val="3"/>
        </w:num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ind w:left="1134" w:hanging="567"/>
        <w:rPr>
          <w:rFonts w:ascii="Arial" w:hAnsi="Arial"/>
          <w:lang w:val="en-GB"/>
        </w:rPr>
      </w:pPr>
      <w:r w:rsidRPr="00D932C6">
        <w:rPr>
          <w:rFonts w:ascii="Arial" w:hAnsi="Arial"/>
          <w:lang w:val="en-GB"/>
        </w:rPr>
        <w:t xml:space="preserve">A member function </w:t>
      </w:r>
      <w:proofErr w:type="spellStart"/>
      <w:r w:rsidRPr="00E707B3">
        <w:rPr>
          <w:rFonts w:ascii="Courier New" w:hAnsi="Courier New" w:cs="Courier New"/>
          <w:lang w:val="en-GB"/>
        </w:rPr>
        <w:t>to_string</w:t>
      </w:r>
      <w:proofErr w:type="spellEnd"/>
      <w:r w:rsidRPr="00D932C6">
        <w:rPr>
          <w:rFonts w:ascii="Arial" w:hAnsi="Arial"/>
          <w:lang w:val="en-GB"/>
        </w:rPr>
        <w:t xml:space="preserve"> that makes the message into one long string like this: “</w:t>
      </w:r>
      <w:r w:rsidRPr="00D932C6">
        <w:rPr>
          <w:rFonts w:ascii="Courier New" w:hAnsi="Courier New" w:cs="Courier New"/>
          <w:lang w:val="en-GB"/>
        </w:rPr>
        <w:t>From: Harry Hacker\</w:t>
      </w:r>
      <w:proofErr w:type="spellStart"/>
      <w:r w:rsidRPr="00D932C6">
        <w:rPr>
          <w:rFonts w:ascii="Courier New" w:hAnsi="Courier New" w:cs="Courier New"/>
          <w:lang w:val="en-GB"/>
        </w:rPr>
        <w:t>nTo</w:t>
      </w:r>
      <w:proofErr w:type="spellEnd"/>
      <w:r w:rsidRPr="00D932C6">
        <w:rPr>
          <w:rFonts w:ascii="Courier New" w:hAnsi="Courier New" w:cs="Courier New"/>
          <w:lang w:val="en-GB"/>
        </w:rPr>
        <w:t>: Rudolf Reindeer\n…</w:t>
      </w:r>
      <w:r w:rsidRPr="00D932C6">
        <w:rPr>
          <w:rFonts w:ascii="Arial" w:hAnsi="Arial" w:cs="Arial"/>
          <w:lang w:val="en-GB"/>
        </w:rPr>
        <w:t>”</w:t>
      </w:r>
    </w:p>
    <w:p w14:paraId="0565374F" w14:textId="77777777" w:rsidR="004102E1" w:rsidRPr="00D932C6" w:rsidRDefault="004102E1" w:rsidP="00A01C47">
      <w:pPr>
        <w:pStyle w:val="ListParagraph"/>
        <w:keepNext/>
        <w:numPr>
          <w:ilvl w:val="0"/>
          <w:numId w:val="3"/>
        </w:num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ind w:left="1134" w:hanging="567"/>
        <w:rPr>
          <w:rFonts w:ascii="Arial" w:hAnsi="Arial"/>
          <w:lang w:val="en-GB"/>
        </w:rPr>
      </w:pPr>
      <w:r w:rsidRPr="00D932C6">
        <w:rPr>
          <w:rFonts w:ascii="Arial" w:hAnsi="Arial"/>
          <w:lang w:val="en-GB"/>
        </w:rPr>
        <w:t xml:space="preserve">A member function print that prints the message text. </w:t>
      </w:r>
      <w:r w:rsidR="00E707B3">
        <w:rPr>
          <w:rFonts w:ascii="Arial" w:hAnsi="Arial"/>
          <w:lang w:val="en-GB"/>
        </w:rPr>
        <w:br/>
      </w:r>
      <w:r w:rsidRPr="00D932C6">
        <w:rPr>
          <w:rFonts w:ascii="Arial" w:hAnsi="Arial"/>
          <w:lang w:val="en-GB"/>
        </w:rPr>
        <w:t>Hint</w:t>
      </w:r>
      <w:r w:rsidR="00E707B3">
        <w:rPr>
          <w:rFonts w:ascii="Arial" w:hAnsi="Arial"/>
          <w:lang w:val="en-GB"/>
        </w:rPr>
        <w:t>:</w:t>
      </w:r>
      <w:r w:rsidRPr="00D932C6">
        <w:rPr>
          <w:rFonts w:ascii="Arial" w:hAnsi="Arial"/>
          <w:lang w:val="en-GB"/>
        </w:rPr>
        <w:t xml:space="preserve"> Use </w:t>
      </w:r>
      <w:proofErr w:type="spellStart"/>
      <w:r w:rsidRPr="00E707B3">
        <w:rPr>
          <w:rFonts w:ascii="Courier New" w:hAnsi="Courier New" w:cs="Courier New"/>
          <w:lang w:val="en-GB"/>
        </w:rPr>
        <w:t>to_string</w:t>
      </w:r>
      <w:proofErr w:type="spellEnd"/>
      <w:r w:rsidRPr="00D932C6">
        <w:rPr>
          <w:rFonts w:ascii="Arial" w:hAnsi="Arial"/>
          <w:lang w:val="en-GB"/>
        </w:rPr>
        <w:t>.</w:t>
      </w:r>
    </w:p>
    <w:p w14:paraId="170788ED" w14:textId="77777777" w:rsidR="004102E1" w:rsidRPr="00D932C6" w:rsidRDefault="004102E1" w:rsidP="004102E1">
      <w:pPr>
        <w:keepNext/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rPr>
          <w:rFonts w:ascii="Arial" w:hAnsi="Arial"/>
          <w:lang w:val="en-GB"/>
        </w:rPr>
      </w:pPr>
    </w:p>
    <w:p w14:paraId="171C9A8E" w14:textId="77777777" w:rsidR="004102E1" w:rsidRPr="00D932C6" w:rsidRDefault="004102E1" w:rsidP="004102E1">
      <w:pPr>
        <w:keepNext/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rPr>
          <w:rFonts w:ascii="Arial" w:hAnsi="Arial"/>
          <w:lang w:val="en-GB"/>
        </w:rPr>
      </w:pPr>
      <w:r w:rsidRPr="00D932C6">
        <w:rPr>
          <w:rFonts w:ascii="Arial" w:hAnsi="Arial"/>
          <w:lang w:val="en-GB"/>
        </w:rPr>
        <w:t>Write a program that uses this class to make a message and print it.</w:t>
      </w:r>
    </w:p>
    <w:p w14:paraId="3F6204BD" w14:textId="77777777" w:rsidR="004102E1" w:rsidRPr="00D932C6" w:rsidRDefault="004102E1" w:rsidP="004102E1">
      <w:pPr>
        <w:keepNext/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rPr>
          <w:rFonts w:ascii="Thorndale for VST" w:hAnsi="Thorndale for VST" w:cs="Thorndale for VST"/>
          <w:lang w:val="en-SG" w:eastAsia="zh-CN"/>
        </w:rPr>
      </w:pPr>
    </w:p>
    <w:p w14:paraId="2E5CA79E" w14:textId="77777777" w:rsidR="00385AF0" w:rsidRPr="00D932C6" w:rsidRDefault="00901A0D" w:rsidP="00E707B3">
      <w:pPr>
        <w:keepNext/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jc w:val="right"/>
        <w:rPr>
          <w:rFonts w:ascii="Arial" w:hAnsi="Arial"/>
          <w:lang w:val="en-GB"/>
        </w:rPr>
      </w:pPr>
      <w:r w:rsidRPr="00D932C6">
        <w:rPr>
          <w:rFonts w:ascii="Thorndale for VST" w:hAnsi="Thorndale for VST" w:cs="Thorndale for VST"/>
          <w:lang w:val="en-SG" w:eastAsia="zh-CN"/>
        </w:rPr>
        <w:t>(P</w:t>
      </w:r>
      <w:r w:rsidR="00B272D4" w:rsidRPr="00D932C6">
        <w:rPr>
          <w:rFonts w:ascii="Thorndale for VST" w:hAnsi="Thorndale for VST" w:cs="Thorndale for VST"/>
          <w:lang w:val="en-SG" w:eastAsia="zh-CN"/>
        </w:rPr>
        <w:t>9.14</w:t>
      </w:r>
      <w:r w:rsidRPr="00D932C6">
        <w:rPr>
          <w:rFonts w:ascii="Thorndale for VST" w:hAnsi="Thorndale for VST" w:cs="Thorndale for VST"/>
          <w:lang w:val="en-SG" w:eastAsia="zh-CN"/>
        </w:rPr>
        <w:t xml:space="preserve">, </w:t>
      </w:r>
      <w:proofErr w:type="spellStart"/>
      <w:r w:rsidRPr="00D932C6">
        <w:rPr>
          <w:rFonts w:ascii="Thorndale for VST" w:hAnsi="Thorndale for VST" w:cs="Thorndale for VST"/>
          <w:lang w:val="en-SG" w:eastAsia="zh-CN"/>
        </w:rPr>
        <w:t>Horstmann</w:t>
      </w:r>
      <w:proofErr w:type="spellEnd"/>
      <w:r w:rsidRPr="00D932C6">
        <w:rPr>
          <w:rFonts w:ascii="Thorndale for VST" w:hAnsi="Thorndale for VST" w:cs="Thorndale for VST"/>
          <w:lang w:val="en-SG" w:eastAsia="zh-CN"/>
        </w:rPr>
        <w:t xml:space="preserve"> </w:t>
      </w:r>
      <w:r w:rsidR="004102E1" w:rsidRPr="00D932C6">
        <w:rPr>
          <w:rFonts w:ascii="Thorndale for VST" w:hAnsi="Thorndale for VST" w:cs="Thorndale for VST"/>
          <w:lang w:val="en-SG" w:eastAsia="zh-CN"/>
        </w:rPr>
        <w:t>432</w:t>
      </w:r>
      <w:r w:rsidR="00385AF0" w:rsidRPr="00D932C6">
        <w:rPr>
          <w:rFonts w:ascii="Thorndale for VST" w:hAnsi="Thorndale for VST" w:cs="Thorndale for VST"/>
          <w:lang w:val="en-SG" w:eastAsia="zh-CN"/>
        </w:rPr>
        <w:t>)</w:t>
      </w:r>
    </w:p>
    <w:p w14:paraId="339733E3" w14:textId="77777777" w:rsidR="00894052" w:rsidRDefault="00894052" w:rsidP="0016535C">
      <w:pPr>
        <w:tabs>
          <w:tab w:val="left" w:pos="567"/>
          <w:tab w:val="left" w:pos="851"/>
        </w:tabs>
        <w:autoSpaceDE w:val="0"/>
        <w:autoSpaceDN w:val="0"/>
        <w:adjustRightInd w:val="0"/>
        <w:snapToGrid w:val="0"/>
        <w:ind w:left="567" w:hanging="567"/>
        <w:rPr>
          <w:rFonts w:ascii="Thorndale for VST" w:hAnsi="Thorndale for VST" w:cs="Thorndale for VST"/>
          <w:lang w:val="en-SG" w:eastAsia="zh-CN"/>
        </w:rPr>
      </w:pPr>
    </w:p>
    <w:p w14:paraId="4AAE5CFD" w14:textId="77777777" w:rsidR="006F63E6" w:rsidRDefault="006F63E6" w:rsidP="0016535C">
      <w:pPr>
        <w:tabs>
          <w:tab w:val="left" w:pos="567"/>
          <w:tab w:val="left" w:pos="851"/>
        </w:tabs>
        <w:autoSpaceDE w:val="0"/>
        <w:autoSpaceDN w:val="0"/>
        <w:adjustRightInd w:val="0"/>
        <w:snapToGrid w:val="0"/>
        <w:ind w:left="567" w:hanging="567"/>
        <w:rPr>
          <w:rFonts w:ascii="Thorndale for VST" w:hAnsi="Thorndale for VST" w:cs="Thorndale for VST"/>
          <w:lang w:val="en-SG" w:eastAsia="zh-CN"/>
        </w:rPr>
      </w:pPr>
    </w:p>
    <w:p w14:paraId="1E32215E" w14:textId="77777777" w:rsidR="006F63E6" w:rsidRDefault="006F63E6" w:rsidP="0016535C">
      <w:pPr>
        <w:tabs>
          <w:tab w:val="left" w:pos="567"/>
          <w:tab w:val="left" w:pos="851"/>
        </w:tabs>
        <w:autoSpaceDE w:val="0"/>
        <w:autoSpaceDN w:val="0"/>
        <w:adjustRightInd w:val="0"/>
        <w:snapToGrid w:val="0"/>
        <w:ind w:left="567" w:hanging="567"/>
        <w:rPr>
          <w:rFonts w:ascii="Thorndale for VST" w:hAnsi="Thorndale for VST" w:cs="Thorndale for VST"/>
          <w:lang w:val="en-SG" w:eastAsia="zh-CN"/>
        </w:rPr>
      </w:pPr>
    </w:p>
    <w:p w14:paraId="0436C342" w14:textId="77777777" w:rsidR="006F63E6" w:rsidRPr="00D932C6" w:rsidRDefault="006F63E6" w:rsidP="0016535C">
      <w:pPr>
        <w:tabs>
          <w:tab w:val="left" w:pos="567"/>
          <w:tab w:val="left" w:pos="851"/>
        </w:tabs>
        <w:autoSpaceDE w:val="0"/>
        <w:autoSpaceDN w:val="0"/>
        <w:adjustRightInd w:val="0"/>
        <w:snapToGrid w:val="0"/>
        <w:ind w:left="567" w:hanging="567"/>
        <w:rPr>
          <w:rFonts w:ascii="Thorndale for VST" w:hAnsi="Thorndale for VST" w:cs="Thorndale for VST"/>
          <w:lang w:val="en-SG" w:eastAsia="zh-CN"/>
        </w:rPr>
      </w:pPr>
    </w:p>
    <w:p w14:paraId="43ED5F9E" w14:textId="77777777" w:rsidR="0016535C" w:rsidRPr="00D932C6" w:rsidRDefault="0016535C" w:rsidP="0016535C">
      <w:pPr>
        <w:tabs>
          <w:tab w:val="left" w:pos="567"/>
          <w:tab w:val="left" w:pos="851"/>
        </w:tabs>
        <w:autoSpaceDE w:val="0"/>
        <w:autoSpaceDN w:val="0"/>
        <w:adjustRightInd w:val="0"/>
        <w:snapToGrid w:val="0"/>
        <w:ind w:left="567" w:hanging="567"/>
        <w:rPr>
          <w:rFonts w:ascii="Thorndale for VST" w:hAnsi="Thorndale for VST" w:cs="Thorndale for VST"/>
          <w:lang w:val="en-GB" w:eastAsia="zh-CN"/>
        </w:rPr>
      </w:pPr>
    </w:p>
    <w:p w14:paraId="047A036C" w14:textId="77777777" w:rsidR="002757A9" w:rsidRPr="00D932C6" w:rsidRDefault="002757A9" w:rsidP="002757A9">
      <w:pPr>
        <w:pStyle w:val="Title"/>
        <w:tabs>
          <w:tab w:val="left" w:pos="567"/>
        </w:tabs>
        <w:spacing w:before="60" w:after="60"/>
        <w:ind w:left="567" w:hanging="567"/>
        <w:rPr>
          <w:rFonts w:ascii="Arial" w:hAnsi="Arial"/>
          <w:i/>
          <w:sz w:val="24"/>
          <w:szCs w:val="24"/>
        </w:rPr>
      </w:pPr>
      <w:r w:rsidRPr="00D932C6">
        <w:rPr>
          <w:rFonts w:ascii="Arial" w:hAnsi="Arial"/>
          <w:i/>
          <w:sz w:val="24"/>
          <w:szCs w:val="24"/>
        </w:rPr>
        <w:t>-- End --</w:t>
      </w:r>
    </w:p>
    <w:p w14:paraId="57E20399" w14:textId="77777777" w:rsidR="002757A9" w:rsidRPr="002D6C12" w:rsidRDefault="002757A9" w:rsidP="007032C7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Cs/>
          <w:sz w:val="22"/>
          <w:szCs w:val="22"/>
          <w:lang w:val="en-GB"/>
        </w:rPr>
      </w:pPr>
    </w:p>
    <w:sectPr w:rsidR="002757A9" w:rsidRPr="002D6C12" w:rsidSect="0016535C">
      <w:headerReference w:type="default" r:id="rId10"/>
      <w:footerReference w:type="default" r:id="rId11"/>
      <w:pgSz w:w="11906" w:h="16838" w:code="9"/>
      <w:pgMar w:top="1304" w:right="1418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E9BBD" w14:textId="77777777" w:rsidR="00266A06" w:rsidRDefault="00266A06">
      <w:r>
        <w:separator/>
      </w:r>
    </w:p>
  </w:endnote>
  <w:endnote w:type="continuationSeparator" w:id="0">
    <w:p w14:paraId="0B1D6DF7" w14:textId="77777777" w:rsidR="00266A06" w:rsidRDefault="00266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horndale for VST">
    <w:altName w:val="Times New Roman"/>
    <w:charset w:val="00"/>
    <w:family w:val="roman"/>
    <w:pitch w:val="variable"/>
    <w:sig w:usb0="00000287" w:usb1="000004E8" w:usb2="00000000" w:usb3="00000000" w:csb0="0000000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49E1D" w14:textId="77777777" w:rsidR="00587D42" w:rsidRDefault="00614AE5">
    <w:pPr>
      <w:pStyle w:val="Footer"/>
      <w:tabs>
        <w:tab w:val="clear" w:pos="4153"/>
        <w:tab w:val="clear" w:pos="8306"/>
        <w:tab w:val="right" w:pos="9026"/>
      </w:tabs>
    </w:pPr>
    <w:r>
      <w:rPr>
        <w:rFonts w:ascii="Arial" w:hAnsi="Arial" w:cs="Arial"/>
      </w:rPr>
      <w:t>NYP / SIT / DIT</w:t>
    </w:r>
    <w:r w:rsidR="00587D42">
      <w:tab/>
    </w:r>
    <w:r w:rsidR="00587D42" w:rsidRPr="002D6C12">
      <w:rPr>
        <w:rFonts w:ascii="Arial" w:hAnsi="Arial" w:cs="Arial"/>
      </w:rPr>
      <w:t xml:space="preserve">Page </w:t>
    </w:r>
    <w:r w:rsidR="00092868" w:rsidRPr="002D6C12">
      <w:rPr>
        <w:rStyle w:val="PageNumber"/>
        <w:rFonts w:ascii="Arial" w:hAnsi="Arial" w:cs="Arial"/>
      </w:rPr>
      <w:fldChar w:fldCharType="begin"/>
    </w:r>
    <w:r w:rsidR="00587D42" w:rsidRPr="002D6C12">
      <w:rPr>
        <w:rStyle w:val="PageNumber"/>
        <w:rFonts w:ascii="Arial" w:hAnsi="Arial" w:cs="Arial"/>
      </w:rPr>
      <w:instrText xml:space="preserve"> PAGE </w:instrText>
    </w:r>
    <w:r w:rsidR="00092868" w:rsidRPr="002D6C12">
      <w:rPr>
        <w:rStyle w:val="PageNumber"/>
        <w:rFonts w:ascii="Arial" w:hAnsi="Arial" w:cs="Arial"/>
      </w:rPr>
      <w:fldChar w:fldCharType="separate"/>
    </w:r>
    <w:r w:rsidR="0015462D">
      <w:rPr>
        <w:rStyle w:val="PageNumber"/>
        <w:rFonts w:ascii="Arial" w:hAnsi="Arial" w:cs="Arial"/>
        <w:noProof/>
      </w:rPr>
      <w:t>1</w:t>
    </w:r>
    <w:r w:rsidR="00092868" w:rsidRPr="002D6C12">
      <w:rPr>
        <w:rStyle w:val="PageNumber"/>
        <w:rFonts w:ascii="Arial" w:hAnsi="Arial" w:cs="Arial"/>
      </w:rPr>
      <w:fldChar w:fldCharType="end"/>
    </w:r>
    <w:r w:rsidR="00587D42" w:rsidRPr="002D6C12">
      <w:rPr>
        <w:rStyle w:val="PageNumber"/>
        <w:rFonts w:ascii="Arial" w:hAnsi="Arial" w:cs="Arial"/>
      </w:rPr>
      <w:t xml:space="preserve"> of </w:t>
    </w:r>
    <w:r w:rsidR="00092868" w:rsidRPr="002D6C12">
      <w:rPr>
        <w:rStyle w:val="PageNumber"/>
        <w:rFonts w:ascii="Arial" w:hAnsi="Arial" w:cs="Arial"/>
      </w:rPr>
      <w:fldChar w:fldCharType="begin"/>
    </w:r>
    <w:r w:rsidR="00587D42" w:rsidRPr="002D6C12">
      <w:rPr>
        <w:rStyle w:val="PageNumber"/>
        <w:rFonts w:ascii="Arial" w:hAnsi="Arial" w:cs="Arial"/>
      </w:rPr>
      <w:instrText xml:space="preserve"> NUMPAGES </w:instrText>
    </w:r>
    <w:r w:rsidR="00092868" w:rsidRPr="002D6C12">
      <w:rPr>
        <w:rStyle w:val="PageNumber"/>
        <w:rFonts w:ascii="Arial" w:hAnsi="Arial" w:cs="Arial"/>
      </w:rPr>
      <w:fldChar w:fldCharType="separate"/>
    </w:r>
    <w:r w:rsidR="0015462D">
      <w:rPr>
        <w:rStyle w:val="PageNumber"/>
        <w:rFonts w:ascii="Arial" w:hAnsi="Arial" w:cs="Arial"/>
        <w:noProof/>
      </w:rPr>
      <w:t>1</w:t>
    </w:r>
    <w:r w:rsidR="00092868" w:rsidRPr="002D6C12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F235E" w14:textId="77777777" w:rsidR="00266A06" w:rsidRDefault="00266A06">
      <w:r>
        <w:separator/>
      </w:r>
    </w:p>
  </w:footnote>
  <w:footnote w:type="continuationSeparator" w:id="0">
    <w:p w14:paraId="06799050" w14:textId="77777777" w:rsidR="00266A06" w:rsidRDefault="00266A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72B31" w14:textId="18FDD0AF" w:rsidR="00587D42" w:rsidRPr="007032C7" w:rsidRDefault="00587D42" w:rsidP="007032C7">
    <w:pPr>
      <w:pStyle w:val="Header"/>
      <w:tabs>
        <w:tab w:val="clear" w:pos="4153"/>
        <w:tab w:val="clear" w:pos="8306"/>
        <w:tab w:val="left" w:pos="7938"/>
        <w:tab w:val="right" w:pos="9026"/>
      </w:tabs>
      <w:rPr>
        <w:rFonts w:ascii="Arial" w:hAnsi="Arial" w:cs="Arial"/>
      </w:rPr>
    </w:pPr>
    <w:r w:rsidRPr="007032C7">
      <w:rPr>
        <w:rFonts w:ascii="Arial" w:hAnsi="Arial" w:cs="Arial"/>
      </w:rPr>
      <w:t>IT</w:t>
    </w:r>
    <w:r w:rsidR="00456AAB" w:rsidRPr="007032C7">
      <w:rPr>
        <w:rFonts w:ascii="Arial" w:hAnsi="Arial" w:cs="Arial"/>
      </w:rPr>
      <w:t>2128 C++</w:t>
    </w:r>
    <w:r w:rsidRPr="007032C7">
      <w:rPr>
        <w:rFonts w:ascii="Arial" w:hAnsi="Arial" w:cs="Arial"/>
      </w:rPr>
      <w:t xml:space="preserve"> Application</w:t>
    </w:r>
    <w:r w:rsidR="00AF365D" w:rsidRPr="007032C7">
      <w:rPr>
        <w:rFonts w:ascii="Arial" w:hAnsi="Arial" w:cs="Arial"/>
      </w:rPr>
      <w:t>s</w:t>
    </w:r>
    <w:r w:rsidRPr="007032C7">
      <w:rPr>
        <w:rFonts w:ascii="Arial" w:hAnsi="Arial" w:cs="Arial"/>
      </w:rPr>
      <w:t xml:space="preserve"> D</w:t>
    </w:r>
    <w:r w:rsidR="00AC61DF" w:rsidRPr="007032C7">
      <w:rPr>
        <w:rFonts w:ascii="Arial" w:hAnsi="Arial" w:cs="Arial"/>
      </w:rPr>
      <w:t>evelo</w:t>
    </w:r>
    <w:r w:rsidR="00456AAB" w:rsidRPr="007032C7">
      <w:rPr>
        <w:rFonts w:ascii="Arial" w:hAnsi="Arial" w:cs="Arial"/>
      </w:rPr>
      <w:t>pment</w:t>
    </w:r>
    <w:r w:rsidR="007032C7">
      <w:rPr>
        <w:rFonts w:ascii="Arial" w:hAnsi="Arial" w:cs="Arial"/>
      </w:rPr>
      <w:tab/>
    </w:r>
    <w:r w:rsidR="0015462D">
      <w:rPr>
        <w:rFonts w:ascii="Arial" w:hAnsi="Arial" w:cs="Arial"/>
      </w:rPr>
      <w:t>AY2017</w:t>
    </w:r>
    <w:r w:rsidR="00435426">
      <w:rPr>
        <w:rFonts w:ascii="Arial" w:hAnsi="Arial" w:cs="Arial"/>
      </w:rPr>
      <w:t>S1</w:t>
    </w:r>
    <w:r w:rsidR="00456AAB" w:rsidRPr="007032C7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476EF"/>
    <w:multiLevelType w:val="hybridMultilevel"/>
    <w:tmpl w:val="12A830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470D7"/>
    <w:multiLevelType w:val="hybridMultilevel"/>
    <w:tmpl w:val="9342E926"/>
    <w:lvl w:ilvl="0" w:tplc="41467EA8">
      <w:start w:val="1"/>
      <w:numFmt w:val="bullet"/>
      <w:pStyle w:val="ListItem-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681757"/>
    <w:multiLevelType w:val="hybridMultilevel"/>
    <w:tmpl w:val="4ADE8C46"/>
    <w:lvl w:ilvl="0" w:tplc="60540DEA">
      <w:start w:val="1"/>
      <w:numFmt w:val="decimal"/>
      <w:pStyle w:val="ListItem-Numbered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900830"/>
    <w:multiLevelType w:val="hybridMultilevel"/>
    <w:tmpl w:val="B546CA30"/>
    <w:lvl w:ilvl="0" w:tplc="95460784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04"/>
    <w:rsid w:val="00003E6C"/>
    <w:rsid w:val="00017010"/>
    <w:rsid w:val="00022C2F"/>
    <w:rsid w:val="00043B92"/>
    <w:rsid w:val="00052250"/>
    <w:rsid w:val="00065557"/>
    <w:rsid w:val="00066838"/>
    <w:rsid w:val="00087BE0"/>
    <w:rsid w:val="00092868"/>
    <w:rsid w:val="000A13C2"/>
    <w:rsid w:val="000B3391"/>
    <w:rsid w:val="000C0238"/>
    <w:rsid w:val="000C5ECD"/>
    <w:rsid w:val="000D0B85"/>
    <w:rsid w:val="000F216D"/>
    <w:rsid w:val="000F3B59"/>
    <w:rsid w:val="00105027"/>
    <w:rsid w:val="00112F2A"/>
    <w:rsid w:val="00116685"/>
    <w:rsid w:val="0011708F"/>
    <w:rsid w:val="00136734"/>
    <w:rsid w:val="001505F6"/>
    <w:rsid w:val="0015462D"/>
    <w:rsid w:val="001560F3"/>
    <w:rsid w:val="0016535C"/>
    <w:rsid w:val="00167BC3"/>
    <w:rsid w:val="001B431E"/>
    <w:rsid w:val="001C26A2"/>
    <w:rsid w:val="001D3FB4"/>
    <w:rsid w:val="001D6717"/>
    <w:rsid w:val="001F6ECC"/>
    <w:rsid w:val="00217D2B"/>
    <w:rsid w:val="00220719"/>
    <w:rsid w:val="0022096A"/>
    <w:rsid w:val="00223042"/>
    <w:rsid w:val="002316D2"/>
    <w:rsid w:val="002433BB"/>
    <w:rsid w:val="0025759B"/>
    <w:rsid w:val="00260B9A"/>
    <w:rsid w:val="002612A9"/>
    <w:rsid w:val="00261F27"/>
    <w:rsid w:val="00266A06"/>
    <w:rsid w:val="002757A9"/>
    <w:rsid w:val="00287B32"/>
    <w:rsid w:val="00295FDE"/>
    <w:rsid w:val="002A73E2"/>
    <w:rsid w:val="002C74D7"/>
    <w:rsid w:val="002D110D"/>
    <w:rsid w:val="002D6C12"/>
    <w:rsid w:val="002D7E40"/>
    <w:rsid w:val="002E1233"/>
    <w:rsid w:val="00302C04"/>
    <w:rsid w:val="00337EB3"/>
    <w:rsid w:val="00340E58"/>
    <w:rsid w:val="003564F5"/>
    <w:rsid w:val="003638B3"/>
    <w:rsid w:val="00367A47"/>
    <w:rsid w:val="00382132"/>
    <w:rsid w:val="003827AE"/>
    <w:rsid w:val="00385AF0"/>
    <w:rsid w:val="00391751"/>
    <w:rsid w:val="003E25A9"/>
    <w:rsid w:val="003E27E7"/>
    <w:rsid w:val="004102E1"/>
    <w:rsid w:val="00434603"/>
    <w:rsid w:val="004350A6"/>
    <w:rsid w:val="00435426"/>
    <w:rsid w:val="00447106"/>
    <w:rsid w:val="00456AAB"/>
    <w:rsid w:val="00456D3C"/>
    <w:rsid w:val="00467635"/>
    <w:rsid w:val="00475EBB"/>
    <w:rsid w:val="00487272"/>
    <w:rsid w:val="0049021D"/>
    <w:rsid w:val="00494326"/>
    <w:rsid w:val="004A18C3"/>
    <w:rsid w:val="004C02B4"/>
    <w:rsid w:val="004C284D"/>
    <w:rsid w:val="004D4622"/>
    <w:rsid w:val="004D5550"/>
    <w:rsid w:val="004E0062"/>
    <w:rsid w:val="004E3E71"/>
    <w:rsid w:val="004F424B"/>
    <w:rsid w:val="00526C4F"/>
    <w:rsid w:val="0054668D"/>
    <w:rsid w:val="00581394"/>
    <w:rsid w:val="00587D42"/>
    <w:rsid w:val="005B0E4C"/>
    <w:rsid w:val="005C3CEE"/>
    <w:rsid w:val="005C51C4"/>
    <w:rsid w:val="005E12F7"/>
    <w:rsid w:val="00604E0E"/>
    <w:rsid w:val="00614AE5"/>
    <w:rsid w:val="006200DF"/>
    <w:rsid w:val="00620B8A"/>
    <w:rsid w:val="00635900"/>
    <w:rsid w:val="00646528"/>
    <w:rsid w:val="0067730F"/>
    <w:rsid w:val="006823B4"/>
    <w:rsid w:val="00684AE4"/>
    <w:rsid w:val="00684E04"/>
    <w:rsid w:val="00690314"/>
    <w:rsid w:val="00695AD3"/>
    <w:rsid w:val="0069730C"/>
    <w:rsid w:val="00697544"/>
    <w:rsid w:val="006A360A"/>
    <w:rsid w:val="006A5167"/>
    <w:rsid w:val="006E6408"/>
    <w:rsid w:val="006E6F47"/>
    <w:rsid w:val="006F63E6"/>
    <w:rsid w:val="007032C7"/>
    <w:rsid w:val="007061C6"/>
    <w:rsid w:val="00710C97"/>
    <w:rsid w:val="00713FFE"/>
    <w:rsid w:val="00717E9D"/>
    <w:rsid w:val="0072359C"/>
    <w:rsid w:val="00752673"/>
    <w:rsid w:val="00770987"/>
    <w:rsid w:val="00780F37"/>
    <w:rsid w:val="00782480"/>
    <w:rsid w:val="007B7E7C"/>
    <w:rsid w:val="007E0782"/>
    <w:rsid w:val="007E777A"/>
    <w:rsid w:val="008043AC"/>
    <w:rsid w:val="0081477B"/>
    <w:rsid w:val="00817F69"/>
    <w:rsid w:val="00823FA2"/>
    <w:rsid w:val="00847051"/>
    <w:rsid w:val="0087203B"/>
    <w:rsid w:val="00894052"/>
    <w:rsid w:val="008A6572"/>
    <w:rsid w:val="008C022C"/>
    <w:rsid w:val="008C4FE6"/>
    <w:rsid w:val="008D27E0"/>
    <w:rsid w:val="008E0476"/>
    <w:rsid w:val="008E5029"/>
    <w:rsid w:val="008E6A4B"/>
    <w:rsid w:val="008F735C"/>
    <w:rsid w:val="00901A0D"/>
    <w:rsid w:val="0091295D"/>
    <w:rsid w:val="009158A5"/>
    <w:rsid w:val="00935003"/>
    <w:rsid w:val="00945F28"/>
    <w:rsid w:val="009601B9"/>
    <w:rsid w:val="00961941"/>
    <w:rsid w:val="00967AC8"/>
    <w:rsid w:val="00971F4C"/>
    <w:rsid w:val="009746CE"/>
    <w:rsid w:val="00985B07"/>
    <w:rsid w:val="009C15FD"/>
    <w:rsid w:val="009C2CB3"/>
    <w:rsid w:val="009C5EDC"/>
    <w:rsid w:val="009E1FFE"/>
    <w:rsid w:val="009F1C5F"/>
    <w:rsid w:val="00A01C47"/>
    <w:rsid w:val="00A07888"/>
    <w:rsid w:val="00A11823"/>
    <w:rsid w:val="00A259AB"/>
    <w:rsid w:val="00A354FE"/>
    <w:rsid w:val="00A47CF6"/>
    <w:rsid w:val="00A5213B"/>
    <w:rsid w:val="00A672CD"/>
    <w:rsid w:val="00A73A31"/>
    <w:rsid w:val="00A75E65"/>
    <w:rsid w:val="00A85C01"/>
    <w:rsid w:val="00A9415F"/>
    <w:rsid w:val="00A9537D"/>
    <w:rsid w:val="00AB72FA"/>
    <w:rsid w:val="00AC3132"/>
    <w:rsid w:val="00AC61DF"/>
    <w:rsid w:val="00AD4700"/>
    <w:rsid w:val="00AE1914"/>
    <w:rsid w:val="00AE1B12"/>
    <w:rsid w:val="00AE61AF"/>
    <w:rsid w:val="00AF0E5A"/>
    <w:rsid w:val="00AF265D"/>
    <w:rsid w:val="00AF365D"/>
    <w:rsid w:val="00B07908"/>
    <w:rsid w:val="00B16431"/>
    <w:rsid w:val="00B272D4"/>
    <w:rsid w:val="00B31F65"/>
    <w:rsid w:val="00B327D0"/>
    <w:rsid w:val="00B44854"/>
    <w:rsid w:val="00B50F35"/>
    <w:rsid w:val="00B63DF2"/>
    <w:rsid w:val="00B74404"/>
    <w:rsid w:val="00B97208"/>
    <w:rsid w:val="00BC384E"/>
    <w:rsid w:val="00BC78AF"/>
    <w:rsid w:val="00BD3D8D"/>
    <w:rsid w:val="00BE2B47"/>
    <w:rsid w:val="00BE3440"/>
    <w:rsid w:val="00BF152A"/>
    <w:rsid w:val="00BF1FAE"/>
    <w:rsid w:val="00C034E7"/>
    <w:rsid w:val="00C05121"/>
    <w:rsid w:val="00C10CC6"/>
    <w:rsid w:val="00C1792C"/>
    <w:rsid w:val="00C249BB"/>
    <w:rsid w:val="00C37D27"/>
    <w:rsid w:val="00C662E7"/>
    <w:rsid w:val="00C71D9A"/>
    <w:rsid w:val="00C928B8"/>
    <w:rsid w:val="00C964A6"/>
    <w:rsid w:val="00CC25EF"/>
    <w:rsid w:val="00CD2093"/>
    <w:rsid w:val="00CE156E"/>
    <w:rsid w:val="00CF7D7F"/>
    <w:rsid w:val="00D006F4"/>
    <w:rsid w:val="00D27F13"/>
    <w:rsid w:val="00D4245B"/>
    <w:rsid w:val="00D44C1A"/>
    <w:rsid w:val="00D5094D"/>
    <w:rsid w:val="00D51F31"/>
    <w:rsid w:val="00D53981"/>
    <w:rsid w:val="00D674D6"/>
    <w:rsid w:val="00D8623B"/>
    <w:rsid w:val="00D92B3E"/>
    <w:rsid w:val="00D932C6"/>
    <w:rsid w:val="00D93A27"/>
    <w:rsid w:val="00D958FE"/>
    <w:rsid w:val="00D96757"/>
    <w:rsid w:val="00DA21BD"/>
    <w:rsid w:val="00DA3B08"/>
    <w:rsid w:val="00DB28BE"/>
    <w:rsid w:val="00DB527A"/>
    <w:rsid w:val="00DC2CFD"/>
    <w:rsid w:val="00DC7DFF"/>
    <w:rsid w:val="00DD3D0D"/>
    <w:rsid w:val="00DD64A5"/>
    <w:rsid w:val="00DE47A6"/>
    <w:rsid w:val="00E119F2"/>
    <w:rsid w:val="00E166BF"/>
    <w:rsid w:val="00E23A02"/>
    <w:rsid w:val="00E3037B"/>
    <w:rsid w:val="00E63055"/>
    <w:rsid w:val="00E634A8"/>
    <w:rsid w:val="00E707B3"/>
    <w:rsid w:val="00E7530D"/>
    <w:rsid w:val="00E8323B"/>
    <w:rsid w:val="00E908EE"/>
    <w:rsid w:val="00E92855"/>
    <w:rsid w:val="00EC7BCD"/>
    <w:rsid w:val="00EC7D3B"/>
    <w:rsid w:val="00EF5587"/>
    <w:rsid w:val="00EF6359"/>
    <w:rsid w:val="00F12E55"/>
    <w:rsid w:val="00F37428"/>
    <w:rsid w:val="00F37D4B"/>
    <w:rsid w:val="00F51124"/>
    <w:rsid w:val="00F6055F"/>
    <w:rsid w:val="00F63D7E"/>
    <w:rsid w:val="00F63E6D"/>
    <w:rsid w:val="00F76D8D"/>
    <w:rsid w:val="00FA335B"/>
    <w:rsid w:val="00FA6506"/>
    <w:rsid w:val="00FA6D88"/>
    <w:rsid w:val="00FA751A"/>
    <w:rsid w:val="00FA7FDC"/>
    <w:rsid w:val="00FB2BCC"/>
    <w:rsid w:val="00FB38F6"/>
    <w:rsid w:val="00FB7365"/>
    <w:rsid w:val="00FC28BD"/>
    <w:rsid w:val="00FD383C"/>
    <w:rsid w:val="00FD3B82"/>
    <w:rsid w:val="00FD3FCD"/>
    <w:rsid w:val="00FE526C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D261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5EBB"/>
    <w:rPr>
      <w:sz w:val="24"/>
      <w:szCs w:val="24"/>
    </w:rPr>
  </w:style>
  <w:style w:type="paragraph" w:styleId="Heading1">
    <w:name w:val="heading 1"/>
    <w:basedOn w:val="Normal"/>
    <w:next w:val="Heading2"/>
    <w:qFormat/>
    <w:rsid w:val="00475EB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Heading3"/>
    <w:qFormat/>
    <w:rsid w:val="00475E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475EB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75EBB"/>
    <w:pPr>
      <w:pBdr>
        <w:bottom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semiHidden/>
    <w:rsid w:val="00475EBB"/>
    <w:pPr>
      <w:pBdr>
        <w:top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  <w:rsid w:val="00475EBB"/>
    <w:rPr>
      <w:sz w:val="20"/>
    </w:rPr>
  </w:style>
  <w:style w:type="paragraph" w:styleId="BodyText">
    <w:name w:val="Body Text"/>
    <w:basedOn w:val="Normal"/>
    <w:semiHidden/>
    <w:rsid w:val="00475EBB"/>
    <w:pPr>
      <w:spacing w:after="120"/>
    </w:pPr>
  </w:style>
  <w:style w:type="paragraph" w:customStyle="1" w:styleId="Code">
    <w:name w:val="Code"/>
    <w:basedOn w:val="BodyText"/>
    <w:rsid w:val="00475EBB"/>
    <w:pPr>
      <w:keepLines/>
      <w:tabs>
        <w:tab w:val="left" w:pos="288"/>
      </w:tabs>
      <w:spacing w:after="0"/>
    </w:pPr>
    <w:rPr>
      <w:rFonts w:ascii="Courier New" w:hAnsi="Courier New" w:cs="Courier New"/>
      <w:sz w:val="20"/>
    </w:rPr>
  </w:style>
  <w:style w:type="paragraph" w:customStyle="1" w:styleId="ListItem-Bullet">
    <w:name w:val="List Item - Bullet"/>
    <w:basedOn w:val="BodyText"/>
    <w:rsid w:val="00475EBB"/>
    <w:pPr>
      <w:numPr>
        <w:numId w:val="2"/>
      </w:numPr>
      <w:spacing w:after="0"/>
    </w:pPr>
  </w:style>
  <w:style w:type="character" w:styleId="Hyperlink">
    <w:name w:val="Hyperlink"/>
    <w:basedOn w:val="DefaultParagraphFont"/>
    <w:semiHidden/>
    <w:rsid w:val="00475EBB"/>
    <w:rPr>
      <w:color w:val="0000FF"/>
      <w:u w:val="single"/>
    </w:rPr>
  </w:style>
  <w:style w:type="paragraph" w:customStyle="1" w:styleId="ListItem-Numbered">
    <w:name w:val="List Item - Numbered"/>
    <w:basedOn w:val="ListItem-Bullet"/>
    <w:rsid w:val="00475EBB"/>
    <w:pPr>
      <w:numPr>
        <w:numId w:val="1"/>
      </w:numPr>
    </w:pPr>
  </w:style>
  <w:style w:type="character" w:styleId="FollowedHyperlink">
    <w:name w:val="FollowedHyperlink"/>
    <w:basedOn w:val="DefaultParagraphFont"/>
    <w:semiHidden/>
    <w:rsid w:val="00475EB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02C0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0238"/>
    <w:pPr>
      <w:spacing w:before="100" w:beforeAutospacing="1" w:after="100" w:afterAutospacing="1"/>
    </w:pPr>
    <w:rPr>
      <w:rFonts w:ascii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3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0C02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67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12F7"/>
    <w:pPr>
      <w:ind w:left="720"/>
      <w:contextualSpacing/>
      <w:jc w:val="both"/>
    </w:pPr>
  </w:style>
  <w:style w:type="paragraph" w:styleId="Title">
    <w:name w:val="Title"/>
    <w:basedOn w:val="Normal"/>
    <w:link w:val="TitleChar"/>
    <w:qFormat/>
    <w:rsid w:val="002757A9"/>
    <w:pPr>
      <w:jc w:val="center"/>
      <w:outlineLvl w:val="0"/>
    </w:pPr>
    <w:rPr>
      <w:rFonts w:ascii="Helvetica" w:hAnsi="Helvetica" w:cs="Arial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2757A9"/>
    <w:rPr>
      <w:rFonts w:ascii="Helvetica" w:hAnsi="Helvetica" w:cs="Arial"/>
      <w:b/>
      <w:bCs/>
      <w:kern w:val="28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uments%20and%20Settings\scottj\My%20Documents\Teaching\IT2503%20-%20AY2002\Misc%20Docs\IT2503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27DA97880604FB4D6EC50D61E412E" ma:contentTypeVersion="0" ma:contentTypeDescription="Create a new document." ma:contentTypeScope="" ma:versionID="393a3f74346de7ecec3e6be60f85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5D2180C-A5EA-4C91-86C2-26F92E401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6D7D4CF-76DD-4269-952A-5CD61F9371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0E181-F26D-4E6E-AEFD-14BE8298138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D:\Documents and Settings\scottj\My Documents\Teaching\IT2503 - AY2002\Misc Docs\IT2503 Doc Template.dot</Template>
  <TotalTime>3</TotalTime>
  <Pages>1</Pages>
  <Words>181</Words>
  <Characters>1036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Visual C++</vt:lpstr>
    </vt:vector>
  </TitlesOfParts>
  <Company>Nanyang Polytechnic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Visual C++</dc:title>
  <dc:creator>Scott Jones</dc:creator>
  <cp:lastModifiedBy>LU KENNY</cp:lastModifiedBy>
  <cp:revision>23</cp:revision>
  <cp:lastPrinted>2014-04-15T07:04:00Z</cp:lastPrinted>
  <dcterms:created xsi:type="dcterms:W3CDTF">2013-03-26T10:00:00Z</dcterms:created>
  <dcterms:modified xsi:type="dcterms:W3CDTF">2017-04-03T06:02:00Z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0x010100AFD27DA97880604FB4D6EC50D61E412E</vt:lpwstr>
  </property>
</Properties>
</file>